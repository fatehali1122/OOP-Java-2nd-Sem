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EAC9" w14:textId="7ABE498B" w:rsidR="000103B9" w:rsidRDefault="00000000" w:rsidP="00FE0324">
      <w:pPr>
        <w:spacing w:after="0" w:line="258" w:lineRule="auto"/>
        <w:ind w:left="4320" w:firstLine="0"/>
        <w:jc w:val="left"/>
      </w:pPr>
      <w:r>
        <w:rPr>
          <w:b/>
          <w:color w:val="252525"/>
          <w:sz w:val="44"/>
          <w:u w:val="single" w:color="252525"/>
        </w:rPr>
        <w:t>“</w:t>
      </w:r>
      <w:r w:rsidR="00FE0324">
        <w:rPr>
          <w:b/>
          <w:color w:val="252525"/>
          <w:sz w:val="48"/>
          <w:u w:val="single" w:color="252525"/>
        </w:rPr>
        <w:t>Object Oriented    Programming</w:t>
      </w:r>
      <w:r>
        <w:rPr>
          <w:b/>
          <w:color w:val="252525"/>
          <w:sz w:val="48"/>
          <w:u w:val="single" w:color="252525"/>
        </w:rPr>
        <w:t>’’</w:t>
      </w:r>
      <w:r>
        <w:rPr>
          <w:b/>
          <w:sz w:val="48"/>
        </w:rPr>
        <w:t xml:space="preserve"> </w:t>
      </w:r>
    </w:p>
    <w:p w14:paraId="61790B1E" w14:textId="28B04BA0" w:rsidR="000103B9" w:rsidRDefault="00000000" w:rsidP="00FE0324">
      <w:pPr>
        <w:spacing w:after="486" w:line="259" w:lineRule="auto"/>
        <w:ind w:left="1440" w:firstLine="72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1C6A67" wp14:editId="682AB620">
                <wp:simplePos x="0" y="0"/>
                <wp:positionH relativeFrom="page">
                  <wp:posOffset>301625</wp:posOffset>
                </wp:positionH>
                <wp:positionV relativeFrom="page">
                  <wp:posOffset>266700</wp:posOffset>
                </wp:positionV>
                <wp:extent cx="2488565" cy="9791700"/>
                <wp:effectExtent l="0" t="0" r="0" b="0"/>
                <wp:wrapSquare wrapText="bothSides"/>
                <wp:docPr id="13913" name="Group 13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8565" cy="9791700"/>
                          <a:chOff x="0" y="0"/>
                          <a:chExt cx="2488565" cy="9791700"/>
                        </a:xfrm>
                      </wpg:grpSpPr>
                      <wps:wsp>
                        <wps:cNvPr id="15751" name="Shape 15751"/>
                        <wps:cNvSpPr/>
                        <wps:spPr>
                          <a:xfrm>
                            <a:off x="0" y="0"/>
                            <a:ext cx="220980" cy="9791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0" h="9791696">
                                <a:moveTo>
                                  <a:pt x="0" y="0"/>
                                </a:moveTo>
                                <a:lnTo>
                                  <a:pt x="220980" y="0"/>
                                </a:lnTo>
                                <a:lnTo>
                                  <a:pt x="220980" y="9791696"/>
                                </a:lnTo>
                                <a:lnTo>
                                  <a:pt x="0" y="9791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631950"/>
                            <a:ext cx="248856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88565" h="614680">
                                <a:moveTo>
                                  <a:pt x="0" y="0"/>
                                </a:moveTo>
                                <a:lnTo>
                                  <a:pt x="2181860" y="0"/>
                                </a:lnTo>
                                <a:lnTo>
                                  <a:pt x="2488565" y="307340"/>
                                </a:lnTo>
                                <a:lnTo>
                                  <a:pt x="2181860" y="614680"/>
                                </a:lnTo>
                                <a:lnTo>
                                  <a:pt x="0" y="6146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03885" y="8192135"/>
                            <a:ext cx="3460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75" h="1222375">
                                <a:moveTo>
                                  <a:pt x="0" y="0"/>
                                </a:moveTo>
                                <a:lnTo>
                                  <a:pt x="110490" y="422275"/>
                                </a:lnTo>
                                <a:lnTo>
                                  <a:pt x="238125" y="844550"/>
                                </a:lnTo>
                                <a:lnTo>
                                  <a:pt x="346075" y="1158240"/>
                                </a:lnTo>
                                <a:lnTo>
                                  <a:pt x="346075" y="1222375"/>
                                </a:lnTo>
                                <a:lnTo>
                                  <a:pt x="215265" y="850265"/>
                                </a:lnTo>
                                <a:lnTo>
                                  <a:pt x="110490" y="500380"/>
                                </a:lnTo>
                                <a:lnTo>
                                  <a:pt x="1714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03885" y="8192135"/>
                            <a:ext cx="3460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075" h="1222375">
                                <a:moveTo>
                                  <a:pt x="0" y="0"/>
                                </a:moveTo>
                                <a:lnTo>
                                  <a:pt x="110490" y="422275"/>
                                </a:lnTo>
                                <a:lnTo>
                                  <a:pt x="238125" y="844550"/>
                                </a:lnTo>
                                <a:lnTo>
                                  <a:pt x="346075" y="1158240"/>
                                </a:lnTo>
                                <a:lnTo>
                                  <a:pt x="346075" y="1222375"/>
                                </a:lnTo>
                                <a:lnTo>
                                  <a:pt x="215265" y="850265"/>
                                </a:lnTo>
                                <a:lnTo>
                                  <a:pt x="110490" y="500380"/>
                                </a:lnTo>
                                <a:lnTo>
                                  <a:pt x="17145" y="147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67105" y="9397365"/>
                            <a:ext cx="160976" cy="394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76" h="394333">
                                <a:moveTo>
                                  <a:pt x="0" y="0"/>
                                </a:moveTo>
                                <a:lnTo>
                                  <a:pt x="22860" y="52705"/>
                                </a:lnTo>
                                <a:lnTo>
                                  <a:pt x="104775" y="258445"/>
                                </a:lnTo>
                                <a:lnTo>
                                  <a:pt x="160976" y="394333"/>
                                </a:lnTo>
                                <a:lnTo>
                                  <a:pt x="137620" y="394333"/>
                                </a:lnTo>
                                <a:lnTo>
                                  <a:pt x="85090" y="272415"/>
                                </a:lnTo>
                                <a:lnTo>
                                  <a:pt x="2540" y="692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967105" y="9397365"/>
                            <a:ext cx="160977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977" h="394335">
                                <a:moveTo>
                                  <a:pt x="137621" y="394335"/>
                                </a:moveTo>
                                <a:lnTo>
                                  <a:pt x="85090" y="272415"/>
                                </a:lnTo>
                                <a:lnTo>
                                  <a:pt x="2540" y="69215"/>
                                </a:lnTo>
                                <a:lnTo>
                                  <a:pt x="0" y="0"/>
                                </a:lnTo>
                                <a:lnTo>
                                  <a:pt x="22860" y="52705"/>
                                </a:lnTo>
                                <a:lnTo>
                                  <a:pt x="104775" y="258445"/>
                                </a:lnTo>
                                <a:lnTo>
                                  <a:pt x="160977" y="39433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95580" y="4683760"/>
                            <a:ext cx="396240" cy="3534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3534410">
                                <a:moveTo>
                                  <a:pt x="0" y="0"/>
                                </a:moveTo>
                                <a:lnTo>
                                  <a:pt x="2540" y="219710"/>
                                </a:lnTo>
                                <a:lnTo>
                                  <a:pt x="8255" y="441960"/>
                                </a:lnTo>
                                <a:lnTo>
                                  <a:pt x="33655" y="880745"/>
                                </a:lnTo>
                                <a:lnTo>
                                  <a:pt x="64770" y="1322705"/>
                                </a:lnTo>
                                <a:lnTo>
                                  <a:pt x="109855" y="1761490"/>
                                </a:lnTo>
                                <a:lnTo>
                                  <a:pt x="163830" y="2200910"/>
                                </a:lnTo>
                                <a:lnTo>
                                  <a:pt x="234950" y="2633980"/>
                                </a:lnTo>
                                <a:lnTo>
                                  <a:pt x="302895" y="3017521"/>
                                </a:lnTo>
                                <a:lnTo>
                                  <a:pt x="381635" y="3398521"/>
                                </a:lnTo>
                                <a:lnTo>
                                  <a:pt x="396240" y="3534410"/>
                                </a:lnTo>
                                <a:lnTo>
                                  <a:pt x="390525" y="3506471"/>
                                </a:lnTo>
                                <a:lnTo>
                                  <a:pt x="297180" y="3073400"/>
                                </a:lnTo>
                                <a:lnTo>
                                  <a:pt x="217805" y="2637155"/>
                                </a:lnTo>
                                <a:lnTo>
                                  <a:pt x="149860" y="2200910"/>
                                </a:lnTo>
                                <a:lnTo>
                                  <a:pt x="99060" y="1761490"/>
                                </a:lnTo>
                                <a:lnTo>
                                  <a:pt x="56515" y="1322705"/>
                                </a:lnTo>
                                <a:lnTo>
                                  <a:pt x="25400" y="880745"/>
                                </a:lnTo>
                                <a:lnTo>
                                  <a:pt x="5715" y="441960"/>
                                </a:lnTo>
                                <a:lnTo>
                                  <a:pt x="0" y="219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95580" y="4683760"/>
                            <a:ext cx="396240" cy="3534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0" h="3534410">
                                <a:moveTo>
                                  <a:pt x="0" y="0"/>
                                </a:moveTo>
                                <a:lnTo>
                                  <a:pt x="2540" y="219710"/>
                                </a:lnTo>
                                <a:lnTo>
                                  <a:pt x="8255" y="441960"/>
                                </a:lnTo>
                                <a:lnTo>
                                  <a:pt x="33655" y="880745"/>
                                </a:lnTo>
                                <a:lnTo>
                                  <a:pt x="64770" y="1322705"/>
                                </a:lnTo>
                                <a:lnTo>
                                  <a:pt x="109855" y="1761490"/>
                                </a:lnTo>
                                <a:lnTo>
                                  <a:pt x="163830" y="2200910"/>
                                </a:lnTo>
                                <a:lnTo>
                                  <a:pt x="234950" y="2633980"/>
                                </a:lnTo>
                                <a:lnTo>
                                  <a:pt x="302895" y="3017521"/>
                                </a:lnTo>
                                <a:lnTo>
                                  <a:pt x="381635" y="3398521"/>
                                </a:lnTo>
                                <a:lnTo>
                                  <a:pt x="396240" y="3534410"/>
                                </a:lnTo>
                                <a:lnTo>
                                  <a:pt x="390525" y="3506471"/>
                                </a:lnTo>
                                <a:lnTo>
                                  <a:pt x="297180" y="3073400"/>
                                </a:lnTo>
                                <a:lnTo>
                                  <a:pt x="217805" y="2637155"/>
                                </a:lnTo>
                                <a:lnTo>
                                  <a:pt x="149860" y="2200910"/>
                                </a:lnTo>
                                <a:lnTo>
                                  <a:pt x="99060" y="1761490"/>
                                </a:lnTo>
                                <a:lnTo>
                                  <a:pt x="56515" y="1322705"/>
                                </a:lnTo>
                                <a:lnTo>
                                  <a:pt x="25400" y="880745"/>
                                </a:lnTo>
                                <a:lnTo>
                                  <a:pt x="5715" y="441960"/>
                                </a:lnTo>
                                <a:lnTo>
                                  <a:pt x="0" y="2197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602615" y="8180070"/>
                            <a:ext cx="1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12065">
                                <a:moveTo>
                                  <a:pt x="0" y="0"/>
                                </a:moveTo>
                                <a:lnTo>
                                  <a:pt x="1270" y="3811"/>
                                </a:lnTo>
                                <a:lnTo>
                                  <a:pt x="127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2450" y="5819140"/>
                            <a:ext cx="128270" cy="2360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2360930">
                                <a:moveTo>
                                  <a:pt x="128270" y="0"/>
                                </a:moveTo>
                                <a:lnTo>
                                  <a:pt x="99695" y="183515"/>
                                </a:lnTo>
                                <a:lnTo>
                                  <a:pt x="74295" y="369570"/>
                                </a:lnTo>
                                <a:lnTo>
                                  <a:pt x="40005" y="742315"/>
                                </a:lnTo>
                                <a:lnTo>
                                  <a:pt x="17145" y="1114425"/>
                                </a:lnTo>
                                <a:lnTo>
                                  <a:pt x="8890" y="1483995"/>
                                </a:lnTo>
                                <a:lnTo>
                                  <a:pt x="17145" y="1859280"/>
                                </a:lnTo>
                                <a:lnTo>
                                  <a:pt x="40005" y="2231390"/>
                                </a:lnTo>
                                <a:lnTo>
                                  <a:pt x="50165" y="2360930"/>
                                </a:lnTo>
                                <a:lnTo>
                                  <a:pt x="26035" y="2261870"/>
                                </a:lnTo>
                                <a:lnTo>
                                  <a:pt x="22860" y="2231390"/>
                                </a:lnTo>
                                <a:lnTo>
                                  <a:pt x="3175" y="1859280"/>
                                </a:lnTo>
                                <a:lnTo>
                                  <a:pt x="0" y="1483995"/>
                                </a:lnTo>
                                <a:lnTo>
                                  <a:pt x="8890" y="1114425"/>
                                </a:lnTo>
                                <a:lnTo>
                                  <a:pt x="34290" y="742315"/>
                                </a:lnTo>
                                <a:lnTo>
                                  <a:pt x="71120" y="367030"/>
                                </a:lnTo>
                                <a:lnTo>
                                  <a:pt x="97155" y="183515"/>
                                </a:lnTo>
                                <a:lnTo>
                                  <a:pt x="128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52450" y="5819140"/>
                            <a:ext cx="128270" cy="23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270" h="2372995">
                                <a:moveTo>
                                  <a:pt x="128270" y="0"/>
                                </a:moveTo>
                                <a:lnTo>
                                  <a:pt x="99695" y="183515"/>
                                </a:lnTo>
                                <a:lnTo>
                                  <a:pt x="74295" y="369570"/>
                                </a:lnTo>
                                <a:lnTo>
                                  <a:pt x="40005" y="742315"/>
                                </a:lnTo>
                                <a:lnTo>
                                  <a:pt x="17145" y="1114425"/>
                                </a:lnTo>
                                <a:lnTo>
                                  <a:pt x="8890" y="1483995"/>
                                </a:lnTo>
                                <a:lnTo>
                                  <a:pt x="17145" y="1859280"/>
                                </a:lnTo>
                                <a:lnTo>
                                  <a:pt x="40005" y="2231390"/>
                                </a:lnTo>
                                <a:lnTo>
                                  <a:pt x="51435" y="2372995"/>
                                </a:lnTo>
                                <a:lnTo>
                                  <a:pt x="51435" y="2364740"/>
                                </a:lnTo>
                                <a:lnTo>
                                  <a:pt x="26035" y="2261870"/>
                                </a:lnTo>
                                <a:lnTo>
                                  <a:pt x="22860" y="2231390"/>
                                </a:lnTo>
                                <a:lnTo>
                                  <a:pt x="3175" y="1859280"/>
                                </a:lnTo>
                                <a:lnTo>
                                  <a:pt x="0" y="1483995"/>
                                </a:lnTo>
                                <a:lnTo>
                                  <a:pt x="8890" y="1114425"/>
                                </a:lnTo>
                                <a:lnTo>
                                  <a:pt x="34290" y="742315"/>
                                </a:lnTo>
                                <a:lnTo>
                                  <a:pt x="71120" y="367030"/>
                                </a:lnTo>
                                <a:lnTo>
                                  <a:pt x="97155" y="183515"/>
                                </a:lnTo>
                                <a:lnTo>
                                  <a:pt x="12827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591820" y="8218170"/>
                            <a:ext cx="389895" cy="1573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5" h="1573529">
                                <a:moveTo>
                                  <a:pt x="0" y="0"/>
                                </a:moveTo>
                                <a:lnTo>
                                  <a:pt x="27940" y="121920"/>
                                </a:lnTo>
                                <a:lnTo>
                                  <a:pt x="59690" y="349886"/>
                                </a:lnTo>
                                <a:lnTo>
                                  <a:pt x="96520" y="574675"/>
                                </a:lnTo>
                                <a:lnTo>
                                  <a:pt x="150495" y="813436"/>
                                </a:lnTo>
                                <a:lnTo>
                                  <a:pt x="212725" y="1055371"/>
                                </a:lnTo>
                                <a:lnTo>
                                  <a:pt x="283845" y="1294130"/>
                                </a:lnTo>
                                <a:lnTo>
                                  <a:pt x="340360" y="1446530"/>
                                </a:lnTo>
                                <a:lnTo>
                                  <a:pt x="389895" y="1573529"/>
                                </a:lnTo>
                                <a:lnTo>
                                  <a:pt x="365557" y="1573529"/>
                                </a:lnTo>
                                <a:lnTo>
                                  <a:pt x="326390" y="1477011"/>
                                </a:lnTo>
                                <a:lnTo>
                                  <a:pt x="264160" y="1299211"/>
                                </a:lnTo>
                                <a:lnTo>
                                  <a:pt x="189865" y="1063625"/>
                                </a:lnTo>
                                <a:lnTo>
                                  <a:pt x="133350" y="819150"/>
                                </a:lnTo>
                                <a:lnTo>
                                  <a:pt x="79375" y="574675"/>
                                </a:lnTo>
                                <a:lnTo>
                                  <a:pt x="33655" y="288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591820" y="8218170"/>
                            <a:ext cx="389895" cy="157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895" h="1573530">
                                <a:moveTo>
                                  <a:pt x="365558" y="1573530"/>
                                </a:moveTo>
                                <a:lnTo>
                                  <a:pt x="326390" y="1477011"/>
                                </a:lnTo>
                                <a:lnTo>
                                  <a:pt x="264160" y="1299211"/>
                                </a:lnTo>
                                <a:lnTo>
                                  <a:pt x="189865" y="1063625"/>
                                </a:lnTo>
                                <a:lnTo>
                                  <a:pt x="133350" y="819150"/>
                                </a:lnTo>
                                <a:lnTo>
                                  <a:pt x="79375" y="574675"/>
                                </a:lnTo>
                                <a:lnTo>
                                  <a:pt x="33655" y="288925"/>
                                </a:lnTo>
                                <a:lnTo>
                                  <a:pt x="0" y="0"/>
                                </a:lnTo>
                                <a:lnTo>
                                  <a:pt x="27940" y="121920"/>
                                </a:lnTo>
                                <a:lnTo>
                                  <a:pt x="59690" y="349886"/>
                                </a:lnTo>
                                <a:lnTo>
                                  <a:pt x="96520" y="574675"/>
                                </a:lnTo>
                                <a:lnTo>
                                  <a:pt x="150495" y="813436"/>
                                </a:lnTo>
                                <a:lnTo>
                                  <a:pt x="212725" y="1055371"/>
                                </a:lnTo>
                                <a:lnTo>
                                  <a:pt x="283845" y="1294130"/>
                                </a:lnTo>
                                <a:lnTo>
                                  <a:pt x="340360" y="1446530"/>
                                </a:lnTo>
                                <a:lnTo>
                                  <a:pt x="389895" y="157353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578485" y="8081010"/>
                            <a:ext cx="4254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259080">
                                <a:moveTo>
                                  <a:pt x="0" y="0"/>
                                </a:moveTo>
                                <a:lnTo>
                                  <a:pt x="25400" y="102870"/>
                                </a:lnTo>
                                <a:lnTo>
                                  <a:pt x="25400" y="111125"/>
                                </a:lnTo>
                                <a:lnTo>
                                  <a:pt x="42545" y="259080"/>
                                </a:lnTo>
                                <a:lnTo>
                                  <a:pt x="13970" y="136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578485" y="8081010"/>
                            <a:ext cx="42545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259080">
                                <a:moveTo>
                                  <a:pt x="0" y="0"/>
                                </a:moveTo>
                                <a:lnTo>
                                  <a:pt x="25400" y="102870"/>
                                </a:lnTo>
                                <a:lnTo>
                                  <a:pt x="25400" y="111125"/>
                                </a:lnTo>
                                <a:lnTo>
                                  <a:pt x="42545" y="259080"/>
                                </a:lnTo>
                                <a:lnTo>
                                  <a:pt x="13970" y="136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949960" y="7270115"/>
                            <a:ext cx="1115060" cy="21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2127885">
                                <a:moveTo>
                                  <a:pt x="1115060" y="0"/>
                                </a:moveTo>
                                <a:lnTo>
                                  <a:pt x="1007745" y="105410"/>
                                </a:lnTo>
                                <a:lnTo>
                                  <a:pt x="902970" y="213995"/>
                                </a:lnTo>
                                <a:lnTo>
                                  <a:pt x="803910" y="325120"/>
                                </a:lnTo>
                                <a:lnTo>
                                  <a:pt x="704850" y="444500"/>
                                </a:lnTo>
                                <a:lnTo>
                                  <a:pt x="586105" y="605790"/>
                                </a:lnTo>
                                <a:lnTo>
                                  <a:pt x="475615" y="766445"/>
                                </a:lnTo>
                                <a:lnTo>
                                  <a:pt x="370840" y="941705"/>
                                </a:lnTo>
                                <a:lnTo>
                                  <a:pt x="277495" y="1116965"/>
                                </a:lnTo>
                                <a:lnTo>
                                  <a:pt x="194945" y="1297305"/>
                                </a:lnTo>
                                <a:lnTo>
                                  <a:pt x="127000" y="1485900"/>
                                </a:lnTo>
                                <a:lnTo>
                                  <a:pt x="73660" y="1677670"/>
                                </a:lnTo>
                                <a:lnTo>
                                  <a:pt x="39370" y="1869440"/>
                                </a:lnTo>
                                <a:lnTo>
                                  <a:pt x="19685" y="2072005"/>
                                </a:lnTo>
                                <a:lnTo>
                                  <a:pt x="16510" y="2127885"/>
                                </a:lnTo>
                                <a:lnTo>
                                  <a:pt x="0" y="2080260"/>
                                </a:lnTo>
                                <a:lnTo>
                                  <a:pt x="2540" y="2066290"/>
                                </a:lnTo>
                                <a:lnTo>
                                  <a:pt x="19685" y="1869440"/>
                                </a:lnTo>
                                <a:lnTo>
                                  <a:pt x="59055" y="1675130"/>
                                </a:lnTo>
                                <a:lnTo>
                                  <a:pt x="113030" y="1480185"/>
                                </a:lnTo>
                                <a:lnTo>
                                  <a:pt x="183515" y="1294130"/>
                                </a:lnTo>
                                <a:lnTo>
                                  <a:pt x="266065" y="1111250"/>
                                </a:lnTo>
                                <a:lnTo>
                                  <a:pt x="359410" y="933450"/>
                                </a:lnTo>
                                <a:lnTo>
                                  <a:pt x="464185" y="763905"/>
                                </a:lnTo>
                                <a:lnTo>
                                  <a:pt x="577215" y="597535"/>
                                </a:lnTo>
                                <a:lnTo>
                                  <a:pt x="701675" y="438785"/>
                                </a:lnTo>
                                <a:lnTo>
                                  <a:pt x="798195" y="322580"/>
                                </a:lnTo>
                                <a:lnTo>
                                  <a:pt x="900430" y="211455"/>
                                </a:lnTo>
                                <a:lnTo>
                                  <a:pt x="1002030" y="102870"/>
                                </a:lnTo>
                                <a:lnTo>
                                  <a:pt x="1115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49960" y="7270115"/>
                            <a:ext cx="1115060" cy="2127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0" h="2127885">
                                <a:moveTo>
                                  <a:pt x="1115060" y="0"/>
                                </a:moveTo>
                                <a:lnTo>
                                  <a:pt x="1007745" y="105410"/>
                                </a:lnTo>
                                <a:lnTo>
                                  <a:pt x="902970" y="213995"/>
                                </a:lnTo>
                                <a:lnTo>
                                  <a:pt x="803910" y="325120"/>
                                </a:lnTo>
                                <a:lnTo>
                                  <a:pt x="704850" y="444500"/>
                                </a:lnTo>
                                <a:lnTo>
                                  <a:pt x="586105" y="605790"/>
                                </a:lnTo>
                                <a:lnTo>
                                  <a:pt x="475615" y="766445"/>
                                </a:lnTo>
                                <a:lnTo>
                                  <a:pt x="370840" y="941705"/>
                                </a:lnTo>
                                <a:lnTo>
                                  <a:pt x="277495" y="1116965"/>
                                </a:lnTo>
                                <a:lnTo>
                                  <a:pt x="194945" y="1297305"/>
                                </a:lnTo>
                                <a:lnTo>
                                  <a:pt x="127000" y="1485900"/>
                                </a:lnTo>
                                <a:lnTo>
                                  <a:pt x="73660" y="1677670"/>
                                </a:lnTo>
                                <a:lnTo>
                                  <a:pt x="39370" y="1869440"/>
                                </a:lnTo>
                                <a:lnTo>
                                  <a:pt x="19685" y="2072005"/>
                                </a:lnTo>
                                <a:lnTo>
                                  <a:pt x="16510" y="2127885"/>
                                </a:lnTo>
                                <a:lnTo>
                                  <a:pt x="0" y="2080260"/>
                                </a:lnTo>
                                <a:lnTo>
                                  <a:pt x="2540" y="2066290"/>
                                </a:lnTo>
                                <a:lnTo>
                                  <a:pt x="19685" y="1869440"/>
                                </a:lnTo>
                                <a:lnTo>
                                  <a:pt x="59055" y="1675130"/>
                                </a:lnTo>
                                <a:lnTo>
                                  <a:pt x="113030" y="1480185"/>
                                </a:lnTo>
                                <a:lnTo>
                                  <a:pt x="183515" y="1294130"/>
                                </a:lnTo>
                                <a:lnTo>
                                  <a:pt x="266065" y="1111250"/>
                                </a:lnTo>
                                <a:lnTo>
                                  <a:pt x="359410" y="933450"/>
                                </a:lnTo>
                                <a:lnTo>
                                  <a:pt x="464185" y="763905"/>
                                </a:lnTo>
                                <a:lnTo>
                                  <a:pt x="577215" y="597535"/>
                                </a:lnTo>
                                <a:lnTo>
                                  <a:pt x="701675" y="438785"/>
                                </a:lnTo>
                                <a:lnTo>
                                  <a:pt x="798195" y="322580"/>
                                </a:lnTo>
                                <a:lnTo>
                                  <a:pt x="900430" y="211455"/>
                                </a:lnTo>
                                <a:lnTo>
                                  <a:pt x="1002030" y="102870"/>
                                </a:lnTo>
                                <a:lnTo>
                                  <a:pt x="111506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949960" y="9414510"/>
                            <a:ext cx="59055" cy="37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377188">
                                <a:moveTo>
                                  <a:pt x="0" y="0"/>
                                </a:moveTo>
                                <a:lnTo>
                                  <a:pt x="16510" y="44450"/>
                                </a:lnTo>
                                <a:lnTo>
                                  <a:pt x="19685" y="52705"/>
                                </a:lnTo>
                                <a:lnTo>
                                  <a:pt x="31115" y="222250"/>
                                </a:lnTo>
                                <a:lnTo>
                                  <a:pt x="56515" y="367030"/>
                                </a:lnTo>
                                <a:lnTo>
                                  <a:pt x="59055" y="377188"/>
                                </a:lnTo>
                                <a:lnTo>
                                  <a:pt x="38361" y="377188"/>
                                </a:lnTo>
                                <a:lnTo>
                                  <a:pt x="13970" y="225425"/>
                                </a:lnTo>
                                <a:lnTo>
                                  <a:pt x="2540" y="114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949960" y="9414510"/>
                            <a:ext cx="5905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377190">
                                <a:moveTo>
                                  <a:pt x="38361" y="377190"/>
                                </a:moveTo>
                                <a:lnTo>
                                  <a:pt x="13970" y="225425"/>
                                </a:lnTo>
                                <a:lnTo>
                                  <a:pt x="2540" y="114300"/>
                                </a:lnTo>
                                <a:lnTo>
                                  <a:pt x="0" y="0"/>
                                </a:lnTo>
                                <a:lnTo>
                                  <a:pt x="16510" y="44450"/>
                                </a:lnTo>
                                <a:lnTo>
                                  <a:pt x="19685" y="52705"/>
                                </a:lnTo>
                                <a:lnTo>
                                  <a:pt x="31115" y="222250"/>
                                </a:lnTo>
                                <a:lnTo>
                                  <a:pt x="56515" y="367030"/>
                                </a:lnTo>
                                <a:lnTo>
                                  <a:pt x="59055" y="37719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949960" y="9350375"/>
                            <a:ext cx="196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117475">
                                <a:moveTo>
                                  <a:pt x="0" y="0"/>
                                </a:moveTo>
                                <a:lnTo>
                                  <a:pt x="16510" y="47625"/>
                                </a:lnTo>
                                <a:lnTo>
                                  <a:pt x="19685" y="117475"/>
                                </a:lnTo>
                                <a:lnTo>
                                  <a:pt x="16510" y="109220"/>
                                </a:lnTo>
                                <a:lnTo>
                                  <a:pt x="0" y="6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949960" y="9350375"/>
                            <a:ext cx="19685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" h="117475">
                                <a:moveTo>
                                  <a:pt x="0" y="0"/>
                                </a:moveTo>
                                <a:lnTo>
                                  <a:pt x="16510" y="47625"/>
                                </a:lnTo>
                                <a:lnTo>
                                  <a:pt x="19685" y="117475"/>
                                </a:lnTo>
                                <a:lnTo>
                                  <a:pt x="16510" y="109220"/>
                                </a:lnTo>
                                <a:lnTo>
                                  <a:pt x="0" y="641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89865" y="7171056"/>
                            <a:ext cx="52895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1866900">
                                <a:moveTo>
                                  <a:pt x="0" y="0"/>
                                </a:moveTo>
                                <a:lnTo>
                                  <a:pt x="173355" y="643255"/>
                                </a:lnTo>
                                <a:lnTo>
                                  <a:pt x="363855" y="1282064"/>
                                </a:lnTo>
                                <a:lnTo>
                                  <a:pt x="528955" y="1763395"/>
                                </a:lnTo>
                                <a:lnTo>
                                  <a:pt x="528955" y="1866900"/>
                                </a:lnTo>
                                <a:lnTo>
                                  <a:pt x="334010" y="1290320"/>
                                </a:lnTo>
                                <a:lnTo>
                                  <a:pt x="173355" y="759460"/>
                                </a:lnTo>
                                <a:lnTo>
                                  <a:pt x="29845" y="224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89865" y="7171056"/>
                            <a:ext cx="528955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955" h="1866900">
                                <a:moveTo>
                                  <a:pt x="0" y="0"/>
                                </a:moveTo>
                                <a:lnTo>
                                  <a:pt x="173355" y="643255"/>
                                </a:lnTo>
                                <a:lnTo>
                                  <a:pt x="363855" y="1282064"/>
                                </a:lnTo>
                                <a:lnTo>
                                  <a:pt x="528955" y="1763395"/>
                                </a:lnTo>
                                <a:lnTo>
                                  <a:pt x="528955" y="1866900"/>
                                </a:lnTo>
                                <a:lnTo>
                                  <a:pt x="334010" y="1290320"/>
                                </a:lnTo>
                                <a:lnTo>
                                  <a:pt x="173355" y="759460"/>
                                </a:lnTo>
                                <a:lnTo>
                                  <a:pt x="29845" y="224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747395" y="9004300"/>
                            <a:ext cx="331479" cy="787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9" h="787398">
                                <a:moveTo>
                                  <a:pt x="0" y="0"/>
                                </a:moveTo>
                                <a:lnTo>
                                  <a:pt x="34290" y="83185"/>
                                </a:lnTo>
                                <a:lnTo>
                                  <a:pt x="156845" y="398780"/>
                                </a:lnTo>
                                <a:lnTo>
                                  <a:pt x="292735" y="706120"/>
                                </a:lnTo>
                                <a:lnTo>
                                  <a:pt x="331479" y="787398"/>
                                </a:lnTo>
                                <a:lnTo>
                                  <a:pt x="289946" y="787398"/>
                                </a:lnTo>
                                <a:lnTo>
                                  <a:pt x="258445" y="722630"/>
                                </a:lnTo>
                                <a:lnTo>
                                  <a:pt x="127635" y="41529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47395" y="9004300"/>
                            <a:ext cx="331479" cy="787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1479" h="787400">
                                <a:moveTo>
                                  <a:pt x="289947" y="787400"/>
                                </a:moveTo>
                                <a:lnTo>
                                  <a:pt x="258445" y="722630"/>
                                </a:lnTo>
                                <a:lnTo>
                                  <a:pt x="127635" y="415290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lnTo>
                                  <a:pt x="34290" y="83185"/>
                                </a:lnTo>
                                <a:lnTo>
                                  <a:pt x="156845" y="398780"/>
                                </a:lnTo>
                                <a:lnTo>
                                  <a:pt x="292735" y="706120"/>
                                </a:lnTo>
                                <a:lnTo>
                                  <a:pt x="331479" y="78740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7630" y="6701790"/>
                            <a:ext cx="857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502920">
                                <a:moveTo>
                                  <a:pt x="0" y="0"/>
                                </a:moveTo>
                                <a:lnTo>
                                  <a:pt x="68580" y="299085"/>
                                </a:lnTo>
                                <a:lnTo>
                                  <a:pt x="85725" y="502920"/>
                                </a:lnTo>
                                <a:lnTo>
                                  <a:pt x="0" y="128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87630" y="6701790"/>
                            <a:ext cx="8572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725" h="502920">
                                <a:moveTo>
                                  <a:pt x="0" y="0"/>
                                </a:moveTo>
                                <a:lnTo>
                                  <a:pt x="68580" y="299085"/>
                                </a:lnTo>
                                <a:lnTo>
                                  <a:pt x="85725" y="502920"/>
                                </a:lnTo>
                                <a:lnTo>
                                  <a:pt x="76835" y="465455"/>
                                </a:lnTo>
                                <a:lnTo>
                                  <a:pt x="0" y="1289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72720" y="7204710"/>
                            <a:ext cx="647233" cy="258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33" h="2586988">
                                <a:moveTo>
                                  <a:pt x="0" y="0"/>
                                </a:moveTo>
                                <a:lnTo>
                                  <a:pt x="46355" y="190500"/>
                                </a:lnTo>
                                <a:lnTo>
                                  <a:pt x="92710" y="535305"/>
                                </a:lnTo>
                                <a:lnTo>
                                  <a:pt x="152400" y="875030"/>
                                </a:lnTo>
                                <a:lnTo>
                                  <a:pt x="232410" y="1248410"/>
                                </a:lnTo>
                                <a:lnTo>
                                  <a:pt x="321310" y="1613535"/>
                                </a:lnTo>
                                <a:lnTo>
                                  <a:pt x="435610" y="1974215"/>
                                </a:lnTo>
                                <a:lnTo>
                                  <a:pt x="520700" y="2210435"/>
                                </a:lnTo>
                                <a:lnTo>
                                  <a:pt x="609600" y="2439035"/>
                                </a:lnTo>
                                <a:lnTo>
                                  <a:pt x="647233" y="2586988"/>
                                </a:lnTo>
                                <a:lnTo>
                                  <a:pt x="631619" y="2586988"/>
                                </a:lnTo>
                                <a:lnTo>
                                  <a:pt x="601345" y="2521584"/>
                                </a:lnTo>
                                <a:lnTo>
                                  <a:pt x="499110" y="2256155"/>
                                </a:lnTo>
                                <a:lnTo>
                                  <a:pt x="401955" y="1982471"/>
                                </a:lnTo>
                                <a:lnTo>
                                  <a:pt x="292100" y="1621790"/>
                                </a:lnTo>
                                <a:lnTo>
                                  <a:pt x="198755" y="1252855"/>
                                </a:lnTo>
                                <a:lnTo>
                                  <a:pt x="122555" y="879475"/>
                                </a:lnTo>
                                <a:lnTo>
                                  <a:pt x="54610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72720" y="7204710"/>
                            <a:ext cx="647233" cy="2586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233" h="2586990">
                                <a:moveTo>
                                  <a:pt x="631620" y="2586990"/>
                                </a:moveTo>
                                <a:lnTo>
                                  <a:pt x="601345" y="2521584"/>
                                </a:lnTo>
                                <a:lnTo>
                                  <a:pt x="499110" y="2256155"/>
                                </a:lnTo>
                                <a:lnTo>
                                  <a:pt x="401955" y="1982471"/>
                                </a:lnTo>
                                <a:lnTo>
                                  <a:pt x="292100" y="1621790"/>
                                </a:lnTo>
                                <a:lnTo>
                                  <a:pt x="198755" y="1252855"/>
                                </a:lnTo>
                                <a:lnTo>
                                  <a:pt x="122555" y="879475"/>
                                </a:lnTo>
                                <a:lnTo>
                                  <a:pt x="54610" y="443865"/>
                                </a:lnTo>
                                <a:lnTo>
                                  <a:pt x="0" y="0"/>
                                </a:lnTo>
                                <a:lnTo>
                                  <a:pt x="46355" y="190500"/>
                                </a:lnTo>
                                <a:lnTo>
                                  <a:pt x="92710" y="535305"/>
                                </a:lnTo>
                                <a:lnTo>
                                  <a:pt x="152400" y="875030"/>
                                </a:lnTo>
                                <a:lnTo>
                                  <a:pt x="232410" y="1248410"/>
                                </a:lnTo>
                                <a:lnTo>
                                  <a:pt x="321310" y="1613535"/>
                                </a:lnTo>
                                <a:lnTo>
                                  <a:pt x="435610" y="1974215"/>
                                </a:lnTo>
                                <a:lnTo>
                                  <a:pt x="520700" y="2210435"/>
                                </a:lnTo>
                                <a:lnTo>
                                  <a:pt x="609600" y="2439035"/>
                                </a:lnTo>
                                <a:lnTo>
                                  <a:pt x="647233" y="258699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56210" y="7000240"/>
                            <a:ext cx="6286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394970">
                                <a:moveTo>
                                  <a:pt x="0" y="0"/>
                                </a:moveTo>
                                <a:lnTo>
                                  <a:pt x="33655" y="153670"/>
                                </a:lnTo>
                                <a:lnTo>
                                  <a:pt x="33655" y="170815"/>
                                </a:lnTo>
                                <a:lnTo>
                                  <a:pt x="62865" y="394970"/>
                                </a:lnTo>
                                <a:lnTo>
                                  <a:pt x="16510" y="203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56210" y="7000240"/>
                            <a:ext cx="62865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394970">
                                <a:moveTo>
                                  <a:pt x="0" y="0"/>
                                </a:moveTo>
                                <a:lnTo>
                                  <a:pt x="33655" y="153670"/>
                                </a:lnTo>
                                <a:lnTo>
                                  <a:pt x="33655" y="170815"/>
                                </a:lnTo>
                                <a:lnTo>
                                  <a:pt x="62865" y="394970"/>
                                </a:lnTo>
                                <a:lnTo>
                                  <a:pt x="16510" y="203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718185" y="5759450"/>
                            <a:ext cx="1702435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435" h="3244215">
                                <a:moveTo>
                                  <a:pt x="1702435" y="0"/>
                                </a:moveTo>
                                <a:lnTo>
                                  <a:pt x="1702435" y="3810"/>
                                </a:lnTo>
                                <a:lnTo>
                                  <a:pt x="1537335" y="161925"/>
                                </a:lnTo>
                                <a:lnTo>
                                  <a:pt x="1376045" y="327660"/>
                                </a:lnTo>
                                <a:lnTo>
                                  <a:pt x="1228090" y="501650"/>
                                </a:lnTo>
                                <a:lnTo>
                                  <a:pt x="1079500" y="680085"/>
                                </a:lnTo>
                                <a:lnTo>
                                  <a:pt x="893445" y="920750"/>
                                </a:lnTo>
                                <a:lnTo>
                                  <a:pt x="723900" y="1177925"/>
                                </a:lnTo>
                                <a:lnTo>
                                  <a:pt x="563245" y="1435735"/>
                                </a:lnTo>
                                <a:lnTo>
                                  <a:pt x="423545" y="1704975"/>
                                </a:lnTo>
                                <a:lnTo>
                                  <a:pt x="300355" y="1983105"/>
                                </a:lnTo>
                                <a:lnTo>
                                  <a:pt x="190500" y="2265045"/>
                                </a:lnTo>
                                <a:lnTo>
                                  <a:pt x="114300" y="2559685"/>
                                </a:lnTo>
                                <a:lnTo>
                                  <a:pt x="55245" y="2858770"/>
                                </a:lnTo>
                                <a:lnTo>
                                  <a:pt x="29210" y="3157220"/>
                                </a:lnTo>
                                <a:lnTo>
                                  <a:pt x="29210" y="3244215"/>
                                </a:lnTo>
                                <a:lnTo>
                                  <a:pt x="0" y="3173730"/>
                                </a:lnTo>
                                <a:lnTo>
                                  <a:pt x="3810" y="3157220"/>
                                </a:lnTo>
                                <a:lnTo>
                                  <a:pt x="29210" y="2854325"/>
                                </a:lnTo>
                                <a:lnTo>
                                  <a:pt x="88900" y="2555875"/>
                                </a:lnTo>
                                <a:lnTo>
                                  <a:pt x="169545" y="2261235"/>
                                </a:lnTo>
                                <a:lnTo>
                                  <a:pt x="279400" y="1970405"/>
                                </a:lnTo>
                                <a:lnTo>
                                  <a:pt x="401955" y="1696720"/>
                                </a:lnTo>
                                <a:lnTo>
                                  <a:pt x="550545" y="1423035"/>
                                </a:lnTo>
                                <a:lnTo>
                                  <a:pt x="706755" y="1165860"/>
                                </a:lnTo>
                                <a:lnTo>
                                  <a:pt x="885190" y="912495"/>
                                </a:lnTo>
                                <a:lnTo>
                                  <a:pt x="1071245" y="676275"/>
                                </a:lnTo>
                                <a:lnTo>
                                  <a:pt x="1215390" y="497840"/>
                                </a:lnTo>
                                <a:lnTo>
                                  <a:pt x="1371600" y="323215"/>
                                </a:lnTo>
                                <a:lnTo>
                                  <a:pt x="1532890" y="157480"/>
                                </a:lnTo>
                                <a:lnTo>
                                  <a:pt x="17024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718185" y="5759450"/>
                            <a:ext cx="1702435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2435" h="3244215">
                                <a:moveTo>
                                  <a:pt x="1702435" y="0"/>
                                </a:moveTo>
                                <a:lnTo>
                                  <a:pt x="1702435" y="3810"/>
                                </a:lnTo>
                                <a:lnTo>
                                  <a:pt x="1537335" y="161925"/>
                                </a:lnTo>
                                <a:lnTo>
                                  <a:pt x="1376045" y="327660"/>
                                </a:lnTo>
                                <a:lnTo>
                                  <a:pt x="1228090" y="501650"/>
                                </a:lnTo>
                                <a:lnTo>
                                  <a:pt x="1079500" y="680085"/>
                                </a:lnTo>
                                <a:lnTo>
                                  <a:pt x="893445" y="920750"/>
                                </a:lnTo>
                                <a:lnTo>
                                  <a:pt x="723900" y="1177925"/>
                                </a:lnTo>
                                <a:lnTo>
                                  <a:pt x="563245" y="1435735"/>
                                </a:lnTo>
                                <a:lnTo>
                                  <a:pt x="423545" y="1704975"/>
                                </a:lnTo>
                                <a:lnTo>
                                  <a:pt x="300355" y="1983105"/>
                                </a:lnTo>
                                <a:lnTo>
                                  <a:pt x="190500" y="2265045"/>
                                </a:lnTo>
                                <a:lnTo>
                                  <a:pt x="114300" y="2559685"/>
                                </a:lnTo>
                                <a:lnTo>
                                  <a:pt x="55245" y="2858770"/>
                                </a:lnTo>
                                <a:lnTo>
                                  <a:pt x="29210" y="3157220"/>
                                </a:lnTo>
                                <a:lnTo>
                                  <a:pt x="29210" y="3244215"/>
                                </a:lnTo>
                                <a:lnTo>
                                  <a:pt x="0" y="3173730"/>
                                </a:lnTo>
                                <a:lnTo>
                                  <a:pt x="3810" y="3157220"/>
                                </a:lnTo>
                                <a:lnTo>
                                  <a:pt x="29210" y="2854325"/>
                                </a:lnTo>
                                <a:lnTo>
                                  <a:pt x="88900" y="2555875"/>
                                </a:lnTo>
                                <a:lnTo>
                                  <a:pt x="169545" y="2261235"/>
                                </a:lnTo>
                                <a:lnTo>
                                  <a:pt x="279400" y="1970405"/>
                                </a:lnTo>
                                <a:lnTo>
                                  <a:pt x="401955" y="1696720"/>
                                </a:lnTo>
                                <a:lnTo>
                                  <a:pt x="550545" y="1423035"/>
                                </a:lnTo>
                                <a:lnTo>
                                  <a:pt x="706755" y="1165860"/>
                                </a:lnTo>
                                <a:lnTo>
                                  <a:pt x="885190" y="912495"/>
                                </a:lnTo>
                                <a:lnTo>
                                  <a:pt x="1071245" y="676275"/>
                                </a:lnTo>
                                <a:lnTo>
                                  <a:pt x="1215390" y="497840"/>
                                </a:lnTo>
                                <a:lnTo>
                                  <a:pt x="1371600" y="323215"/>
                                </a:lnTo>
                                <a:lnTo>
                                  <a:pt x="1532890" y="157480"/>
                                </a:lnTo>
                                <a:lnTo>
                                  <a:pt x="1702435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718185" y="9037955"/>
                            <a:ext cx="134034" cy="75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34" h="753744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845" y="74930"/>
                                </a:lnTo>
                                <a:lnTo>
                                  <a:pt x="50800" y="331470"/>
                                </a:lnTo>
                                <a:lnTo>
                                  <a:pt x="88900" y="555625"/>
                                </a:lnTo>
                                <a:lnTo>
                                  <a:pt x="134034" y="753744"/>
                                </a:lnTo>
                                <a:lnTo>
                                  <a:pt x="130387" y="753744"/>
                                </a:lnTo>
                                <a:lnTo>
                                  <a:pt x="93345" y="671193"/>
                                </a:lnTo>
                                <a:lnTo>
                                  <a:pt x="63500" y="605155"/>
                                </a:lnTo>
                                <a:lnTo>
                                  <a:pt x="20955" y="335914"/>
                                </a:lnTo>
                                <a:lnTo>
                                  <a:pt x="3810" y="1657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18185" y="9037955"/>
                            <a:ext cx="133928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928" h="753745">
                                <a:moveTo>
                                  <a:pt x="130530" y="753745"/>
                                </a:moveTo>
                                <a:lnTo>
                                  <a:pt x="93345" y="671193"/>
                                </a:lnTo>
                                <a:lnTo>
                                  <a:pt x="63500" y="605155"/>
                                </a:lnTo>
                                <a:lnTo>
                                  <a:pt x="20955" y="335914"/>
                                </a:lnTo>
                                <a:lnTo>
                                  <a:pt x="3810" y="165735"/>
                                </a:lnTo>
                                <a:lnTo>
                                  <a:pt x="0" y="0"/>
                                </a:lnTo>
                                <a:lnTo>
                                  <a:pt x="25400" y="62230"/>
                                </a:lnTo>
                                <a:lnTo>
                                  <a:pt x="29845" y="74930"/>
                                </a:lnTo>
                                <a:lnTo>
                                  <a:pt x="50800" y="331470"/>
                                </a:lnTo>
                                <a:lnTo>
                                  <a:pt x="88900" y="555625"/>
                                </a:lnTo>
                                <a:lnTo>
                                  <a:pt x="133928" y="753745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718185" y="8934450"/>
                            <a:ext cx="2857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78435">
                                <a:moveTo>
                                  <a:pt x="0" y="0"/>
                                </a:moveTo>
                                <a:lnTo>
                                  <a:pt x="28575" y="70485"/>
                                </a:lnTo>
                                <a:lnTo>
                                  <a:pt x="28575" y="178435"/>
                                </a:lnTo>
                                <a:lnTo>
                                  <a:pt x="24765" y="165735"/>
                                </a:lnTo>
                                <a:lnTo>
                                  <a:pt x="0" y="103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18185" y="8934450"/>
                            <a:ext cx="2857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" h="178435">
                                <a:moveTo>
                                  <a:pt x="0" y="0"/>
                                </a:moveTo>
                                <a:lnTo>
                                  <a:pt x="28575" y="70485"/>
                                </a:lnTo>
                                <a:lnTo>
                                  <a:pt x="28575" y="178435"/>
                                </a:lnTo>
                                <a:lnTo>
                                  <a:pt x="24765" y="165735"/>
                                </a:lnTo>
                                <a:lnTo>
                                  <a:pt x="0" y="1035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82320" y="9643110"/>
                            <a:ext cx="65739" cy="148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39" h="148588">
                                <a:moveTo>
                                  <a:pt x="0" y="0"/>
                                </a:moveTo>
                                <a:lnTo>
                                  <a:pt x="29210" y="66674"/>
                                </a:lnTo>
                                <a:lnTo>
                                  <a:pt x="65739" y="148588"/>
                                </a:lnTo>
                                <a:lnTo>
                                  <a:pt x="37147" y="148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36A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82320" y="9643110"/>
                            <a:ext cx="6574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40" h="148590">
                                <a:moveTo>
                                  <a:pt x="37147" y="148590"/>
                                </a:moveTo>
                                <a:lnTo>
                                  <a:pt x="0" y="0"/>
                                </a:lnTo>
                                <a:lnTo>
                                  <a:pt x="29210" y="66674"/>
                                </a:lnTo>
                                <a:lnTo>
                                  <a:pt x="65740" y="148590"/>
                                </a:lnTo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4453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13080" y="6541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9AB45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3080" y="80042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D47CF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3080" y="94520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C895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13080" y="109150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D4A55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13080" y="123781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25491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13080" y="1386522"/>
                            <a:ext cx="63341" cy="28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118D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1" name="Rectangle 13751"/>
                        <wps:cNvSpPr/>
                        <wps:spPr>
                          <a:xfrm>
                            <a:off x="684708" y="1767718"/>
                            <a:ext cx="2378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1A4A4" w14:textId="4F13ADD2" w:rsidR="000103B9" w:rsidRDefault="00FE032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2" name="Rectangle 13752"/>
                        <wps:cNvSpPr/>
                        <wps:spPr>
                          <a:xfrm>
                            <a:off x="864086" y="1767718"/>
                            <a:ext cx="20896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5102C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021461" y="17677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5CD3F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61085" y="1767718"/>
                            <a:ext cx="11110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5C6C7" w14:textId="015192F2" w:rsidR="000103B9" w:rsidRDefault="00FE032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May</w:t>
                              </w:r>
                              <w:r w:rsidR="00000000">
                                <w:rPr>
                                  <w:b/>
                                  <w:sz w:val="2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96237" y="17677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03422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84708" y="1971934"/>
                            <a:ext cx="46517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2EAA2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202</w:t>
                              </w:r>
                              <w:r w:rsidR="001A6FC5">
                                <w:rPr>
                                  <w:b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030605" y="19719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08FC7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13080" y="252559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8481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13080" y="26749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E8047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13080" y="846818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2209E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442210" y="8468187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BF12F" w14:textId="77777777" w:rsidR="000103B9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1C6A67" id="Group 13913" o:spid="_x0000_s1026" style="position:absolute;left:0;text-align:left;margin-left:23.75pt;margin-top:21pt;width:195.95pt;height:771pt;z-index:251658240;mso-position-horizontal-relative:page;mso-position-vertical-relative:page" coordsize="24885,97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">
                <v:shape id="Shape 15751" o:spid="_x0000_s1027" style="position:absolute;width:2209;height:97916;visibility:visible;mso-wrap-style:square;v-text-anchor:top" coordsize="220980,9791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" path="m,l220980,r,9791696l,9791696,,e" fillcolor="#44536a" stroked="f" strokeweight="0">
                  <v:stroke miterlimit="83231f" joinstyle="miter"/>
                  <v:path arrowok="t" textboxrect="0,0,220980,9791696"/>
                </v:shape>
                <v:shape id="Shape 7" o:spid="_x0000_s1028" style="position:absolute;top:16319;width:24885;height:6147;visibility:visible;mso-wrap-style:square;v-text-anchor:top" coordsize="2488565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" path="m,l2181860,r306705,307340l2181860,614680,,614680,,xe" fillcolor="#5b9bd4" stroked="f" strokeweight="0">
                  <v:stroke miterlimit="83231f" joinstyle="miter"/>
                  <v:path arrowok="t" textboxrect="0,0,2488565,614680"/>
                </v:shape>
                <v:shape id="Shape 8" o:spid="_x0000_s1029" style="position:absolute;left:6038;top:81921;width:3461;height:12224;visibility:visible;mso-wrap-style:square;v-text-anchor:top" coordsize="34607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" path="m,l110490,422275,238125,844550r107950,313690l346075,1222375,215265,850265,110490,500380,17145,147320,,xe" fillcolor="#44536a" stroked="f" strokeweight="0">
                  <v:stroke miterlimit="83231f" joinstyle="miter"/>
                  <v:path arrowok="t" textboxrect="0,0,346075,1222375"/>
                </v:shape>
                <v:shape id="Shape 9" o:spid="_x0000_s1030" style="position:absolute;left:6038;top:81921;width:3461;height:12224;visibility:visible;mso-wrap-style:square;v-text-anchor:top" coordsize="34607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" path="m,l110490,422275,238125,844550r107950,313690l346075,1222375,215265,850265,110490,500380,17145,147320,,xe" filled="f" strokecolor="#44536a" strokeweight=".14pt">
                  <v:path arrowok="t" textboxrect="0,0,346075,1222375"/>
                </v:shape>
                <v:shape id="Shape 10" o:spid="_x0000_s1031" style="position:absolute;left:9671;top:93973;width:1609;height:3943;visibility:visible;mso-wrap-style:square;v-text-anchor:top" coordsize="160976,394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" path="m,l22860,52705r81915,205740l160976,394333r-23356,l85090,272415,2540,69215,,xe" fillcolor="#44536a" stroked="f" strokeweight="0">
                  <v:path arrowok="t" textboxrect="0,0,160976,394333"/>
                </v:shape>
                <v:shape id="Shape 11" o:spid="_x0000_s1032" style="position:absolute;left:9671;top:93973;width:1609;height:3944;visibility:visible;mso-wrap-style:square;v-text-anchor:top" coordsize="160977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" path="m137621,394335l85090,272415,2540,69215,,,22860,52705r81915,205740l160977,394335e" filled="f" strokecolor="#44536a" strokeweight=".14pt">
                  <v:path arrowok="t" textboxrect="0,0,160977,394335"/>
                </v:shape>
                <v:shape id="Shape 12" o:spid="_x0000_s1033" style="position:absolute;left:1955;top:46837;width:3963;height:35344;visibility:visible;mso-wrap-style:square;v-text-anchor:top" coordsize="396240,353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" path="m,l2540,219710,8255,441960,33655,880745r31115,441960l109855,1761490r53975,439420l234950,2633980r67945,383541l381635,3398521r14605,135889l390525,3506471,297180,3073400,217805,2637155,149860,2200910,99060,1761490,56515,1322705,25400,880745,5715,441960,,219710,,xe" fillcolor="#44536a" stroked="f" strokeweight="0">
                  <v:path arrowok="t" textboxrect="0,0,396240,3534410"/>
                </v:shape>
                <v:shape id="Shape 13" o:spid="_x0000_s1034" style="position:absolute;left:1955;top:46837;width:3963;height:35344;visibility:visible;mso-wrap-style:square;v-text-anchor:top" coordsize="396240,3534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" path="m,l2540,219710,8255,441960,33655,880745r31115,441960l109855,1761490r53975,439420l234950,2633980r67945,383541l381635,3398521r14605,135889l390525,3506471,297180,3073400,217805,2637155,149860,2200910,99060,1761490,56515,1322705,25400,880745,5715,441960,,219710,,xe" filled="f" strokecolor="#44536a" strokeweight=".14pt">
                  <v:path arrowok="t" textboxrect="0,0,396240,3534410"/>
                </v:shape>
                <v:shape id="Shape 14" o:spid="_x0000_s1035" style="position:absolute;left:6026;top:81800;width:12;height:121;visibility:visible;mso-wrap-style:square;v-text-anchor:top" coordsize="1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" path="m,l1270,3811r,8254l,xe" fillcolor="#44536a" stroked="f" strokeweight="0">
                  <v:path arrowok="t" textboxrect="0,0,1270,12065"/>
                </v:shape>
                <v:shape id="Shape 15" o:spid="_x0000_s1036" style="position:absolute;left:5524;top:58191;width:1283;height:23609;visibility:visible;mso-wrap-style:square;v-text-anchor:top" coordsize="128270,2360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" path="m128270,l99695,183515,74295,369570,40005,742315,17145,1114425,8890,1483995r8255,375285l40005,2231390r10160,129540l26035,2261870r-3175,-30480l3175,1859280,,1483995,8890,1114425,34290,742315,71120,367030,97155,183515,128270,xe" fillcolor="#44536a" stroked="f" strokeweight="0">
                  <v:path arrowok="t" textboxrect="0,0,128270,2360930"/>
                </v:shape>
                <v:shape id="Shape 16" o:spid="_x0000_s1037" style="position:absolute;left:5524;top:58191;width:1283;height:23730;visibility:visible;mso-wrap-style:square;v-text-anchor:top" coordsize="128270,2372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" path="m128270,l99695,183515,74295,369570,40005,742315,17145,1114425,8890,1483995r8255,375285l40005,2231390r11430,141605l51435,2364740,26035,2261870r-3175,-30480l3175,1859280,,1483995,8890,1114425,34290,742315,71120,367030,97155,183515,128270,xe" filled="f" strokecolor="#44536a" strokeweight=".14pt">
                  <v:path arrowok="t" textboxrect="0,0,128270,2372995"/>
                </v:shape>
                <v:shape id="Shape 17" o:spid="_x0000_s1038" style="position:absolute;left:5918;top:82181;width:3899;height:15735;visibility:visible;mso-wrap-style:square;v-text-anchor:top" coordsize="389895,1573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" path="m,l27940,121920,59690,349886,96520,574675r53975,238761l212725,1055371r71120,238759l340360,1446530r49535,126999l365557,1573529r-39167,-96518l264160,1299211,189865,1063625,133350,819150,79375,574675,33655,288925,,xe" fillcolor="#44536a" stroked="f" strokeweight="0">
                  <v:path arrowok="t" textboxrect="0,0,389895,1573529"/>
                </v:shape>
                <v:shape id="Shape 18" o:spid="_x0000_s1039" style="position:absolute;left:5918;top:82181;width:3899;height:15736;visibility:visible;mso-wrap-style:square;v-text-anchor:top" coordsize="389895,157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" path="m365558,1573530r-39168,-96519l264160,1299211,189865,1063625,133350,819150,79375,574675,33655,288925,,,27940,121920,59690,349886,96520,574675r53975,238761l212725,1055371r71120,238759l340360,1446530r49535,127000e" filled="f" strokecolor="#44536a" strokeweight=".14pt">
                  <v:path arrowok="t" textboxrect="0,0,389895,1573530"/>
                </v:shape>
                <v:shape id="Shape 19" o:spid="_x0000_s1040" style="position:absolute;left:5784;top:80810;width:426;height:2590;visibility:visible;mso-wrap-style:square;v-text-anchor:top" coordsize="42545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" path="m,l25400,102870r,8255l42545,259080,13970,136525,,xe" fillcolor="#44536a" stroked="f" strokeweight="0">
                  <v:path arrowok="t" textboxrect="0,0,42545,259080"/>
                </v:shape>
                <v:shape id="Shape 20" o:spid="_x0000_s1041" style="position:absolute;left:5784;top:80810;width:426;height:2590;visibility:visible;mso-wrap-style:square;v-text-anchor:top" coordsize="42545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" path="m,l25400,102870r,8255l42545,259080,13970,136525,,xe" filled="f" strokecolor="#44536a" strokeweight=".14pt">
                  <v:path arrowok="t" textboxrect="0,0,42545,259080"/>
                </v:shape>
                <v:shape id="Shape 21" o:spid="_x0000_s1042" style="position:absolute;left:9499;top:72701;width:11151;height:21279;visibility:visible;mso-wrap-style:square;v-text-anchor:top" coordsize="1115060,21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" path="m1115060,l1007745,105410,902970,213995,803910,325120,704850,444500,586105,605790,475615,766445,370840,941705r-93345,175260l194945,1297305r-67945,188595l73660,1677670,39370,1869440,19685,2072005r-3175,55880l,2080260r2540,-13970l19685,1869440,59055,1675130r53975,-194945l183515,1294130r82550,-182880l359410,933450,464185,763905,577215,597535,701675,438785,798195,322580,900430,211455,1002030,102870,1115060,xe" fillcolor="#44536a" stroked="f" strokeweight="0">
                  <v:path arrowok="t" textboxrect="0,0,1115060,2127885"/>
                </v:shape>
                <v:shape id="Shape 22" o:spid="_x0000_s1043" style="position:absolute;left:9499;top:72701;width:11151;height:21279;visibility:visible;mso-wrap-style:square;v-text-anchor:top" coordsize="1115060,212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" path="m1115060,l1007745,105410,902970,213995,803910,325120,704850,444500,586105,605790,475615,766445,370840,941705r-93345,175260l194945,1297305r-67945,188595l73660,1677670,39370,1869440,19685,2072005r-3175,55880l,2080260r2540,-13970l19685,1869440,59055,1675130r53975,-194945l183515,1294130r82550,-182880l359410,933450,464185,763905,577215,597535,701675,438785,798195,322580,900430,211455,1002030,102870,1115060,xe" filled="f" strokecolor="#44536a" strokeweight=".14pt">
                  <v:path arrowok="t" textboxrect="0,0,1115060,2127885"/>
                </v:shape>
                <v:shape id="Shape 23" o:spid="_x0000_s1044" style="position:absolute;left:9499;top:94145;width:591;height:3771;visibility:visible;mso-wrap-style:square;v-text-anchor:top" coordsize="59055,37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" path="m,l16510,44450r3175,8255l31115,222250,56515,367030r2540,10158l38361,377188,13970,225425,2540,114300,,xe" fillcolor="#44536a" stroked="f" strokeweight="0">
                  <v:path arrowok="t" textboxrect="0,0,59055,377188"/>
                </v:shape>
                <v:shape id="Shape 24" o:spid="_x0000_s1045" style="position:absolute;left:9499;top:94145;width:591;height:3772;visibility:visible;mso-wrap-style:square;v-text-anchor:top" coordsize="59055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" path="m38361,377190l13970,225425,2540,114300,,,16510,44450r3175,8255l31115,222250,56515,367030r2540,10160e" filled="f" strokecolor="#44536a" strokeweight=".14pt">
                  <v:path arrowok="t" textboxrect="0,0,59055,377190"/>
                </v:shape>
                <v:shape id="Shape 25" o:spid="_x0000_s1046" style="position:absolute;left:9499;top:93503;width:197;height:1175;visibility:visible;mso-wrap-style:square;v-text-anchor:top" coordsize="1968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" path="m,l16510,47625r3175,69850l16510,109220,,64135,,xe" fillcolor="#44536a" stroked="f" strokeweight="0">
                  <v:path arrowok="t" textboxrect="0,0,19685,117475"/>
                </v:shape>
                <v:shape id="Shape 26" o:spid="_x0000_s1047" style="position:absolute;left:9499;top:93503;width:197;height:1175;visibility:visible;mso-wrap-style:square;v-text-anchor:top" coordsize="1968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" path="m,l16510,47625r3175,69850l16510,109220,,64135,,xe" filled="f" strokecolor="#44536a" strokeweight=".14pt">
                  <v:path arrowok="t" textboxrect="0,0,19685,117475"/>
                </v:shape>
                <v:shape id="Shape 27" o:spid="_x0000_s1048" style="position:absolute;left:1898;top:71710;width:5290;height:18669;visibility:visible;mso-wrap-style:square;v-text-anchor:top" coordsize="528955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" path="m,l173355,643255r190500,638809l528955,1763395r,103505l334010,1290320,173355,759460,29845,224155,,xe" fillcolor="#44536a" stroked="f" strokeweight="0">
                  <v:fill opacity="13107f"/>
                  <v:path arrowok="t" textboxrect="0,0,528955,1866900"/>
                </v:shape>
                <v:shape id="Shape 28" o:spid="_x0000_s1049" style="position:absolute;left:1898;top:71710;width:5290;height:18669;visibility:visible;mso-wrap-style:square;v-text-anchor:top" coordsize="528955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" path="m,l173355,643255r190500,638809l528955,1763395r,103505l334010,1290320,173355,759460,29845,224155,,xe" filled="f" strokecolor="#44536a" strokeweight=".14pt">
                  <v:path arrowok="t" textboxrect="0,0,528955,1866900"/>
                </v:shape>
                <v:shape id="Shape 29" o:spid="_x0000_s1050" style="position:absolute;left:7473;top:90043;width:3315;height:7873;visibility:visible;mso-wrap-style:square;v-text-anchor:top" coordsize="331479,787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" path="m,l34290,83185,156845,398780,292735,706120r38744,81278l289946,787398,258445,722630,127635,415290,,107950,,xe" fillcolor="#44536a" stroked="f" strokeweight="0">
                  <v:fill opacity="13107f"/>
                  <v:path arrowok="t" textboxrect="0,0,331479,787398"/>
                </v:shape>
                <v:shape id="Shape 30" o:spid="_x0000_s1051" style="position:absolute;left:7473;top:90043;width:3315;height:7874;visibility:visible;mso-wrap-style:square;v-text-anchor:top" coordsize="331479,78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" path="m289947,787400l258445,722630,127635,415290,,107950,,,34290,83185,156845,398780,292735,706120r38744,81280e" filled="f" strokecolor="#44536a" strokeweight=".14pt">
                  <v:path arrowok="t" textboxrect="0,0,331479,787400"/>
                </v:shape>
                <v:shape id="Shape 31" o:spid="_x0000_s1052" style="position:absolute;left:876;top:67017;width:857;height:5030;visibility:visible;mso-wrap-style:square;v-text-anchor:top" coordsize="8572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" path="m,l68580,299085,85725,502920,,128905,,xe" fillcolor="#44536a" stroked="f" strokeweight="0">
                  <v:fill opacity="13107f"/>
                  <v:path arrowok="t" textboxrect="0,0,85725,502920"/>
                </v:shape>
                <v:shape id="Shape 32" o:spid="_x0000_s1053" style="position:absolute;left:876;top:67017;width:857;height:5030;visibility:visible;mso-wrap-style:square;v-text-anchor:top" coordsize="85725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" path="m,l68580,299085,85725,502920,76835,465455,,128905,,xe" filled="f" strokecolor="#44536a" strokeweight=".14pt">
                  <v:path arrowok="t" textboxrect="0,0,85725,502920"/>
                </v:shape>
                <v:shape id="Shape 33" o:spid="_x0000_s1054" style="position:absolute;left:1727;top:72047;width:6472;height:25869;visibility:visible;mso-wrap-style:square;v-text-anchor:top" coordsize="647233,258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" path="m,l46355,190500,92710,535305r59690,339725l232410,1248410r88900,365125l435610,1974215r85090,236220l609600,2439035r37633,147953l631619,2586988r-30274,-65404l499110,2256155,401955,1982471,292100,1621790,198755,1252855,122555,879475,54610,443865,,xe" fillcolor="#44536a" stroked="f" strokeweight="0">
                  <v:fill opacity="13107f"/>
                  <v:path arrowok="t" textboxrect="0,0,647233,2586988"/>
                </v:shape>
                <v:shape id="Shape 34" o:spid="_x0000_s1055" style="position:absolute;left:1727;top:72047;width:6472;height:25870;visibility:visible;mso-wrap-style:square;v-text-anchor:top" coordsize="647233,258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" path="m631620,2586990r-30275,-65406l499110,2256155,401955,1982471,292100,1621790,198755,1252855,122555,879475,54610,443865,,,46355,190500,92710,535305r59690,339725l232410,1248410r88900,365125l435610,1974215r85090,236220l609600,2439035r37633,147955e" filled="f" strokecolor="#44536a" strokeweight=".14pt">
                  <v:path arrowok="t" textboxrect="0,0,647233,2586990"/>
                </v:shape>
                <v:shape id="Shape 35" o:spid="_x0000_s1056" style="position:absolute;left:1562;top:70002;width:628;height:3950;visibility:visible;mso-wrap-style:square;v-text-anchor:top" coordsize="62865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" path="m,l33655,153670r,17145l62865,394970,16510,203835,,xe" fillcolor="#44536a" stroked="f" strokeweight="0">
                  <v:fill opacity="13107f"/>
                  <v:path arrowok="t" textboxrect="0,0,62865,394970"/>
                </v:shape>
                <v:shape id="Shape 36" o:spid="_x0000_s1057" style="position:absolute;left:1562;top:70002;width:628;height:3950;visibility:visible;mso-wrap-style:square;v-text-anchor:top" coordsize="62865,394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" path="m,l33655,153670r,17145l62865,394970,16510,203835,,xe" filled="f" strokecolor="#44536a" strokeweight=".14pt">
                  <v:path arrowok="t" textboxrect="0,0,62865,394970"/>
                </v:shape>
                <v:shape id="Shape 37" o:spid="_x0000_s1058" style="position:absolute;left:7181;top:57594;width:17025;height:32442;visibility:visible;mso-wrap-style:square;v-text-anchor:top" coordsize="1702435,324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" path="m1702435,r,3810l1537335,161925,1376045,327660,1228090,501650,1079500,680085,893445,920750,723900,1177925,563245,1435735,423545,1704975,300355,1983105,190500,2265045r-76200,294640l55245,2858770,29210,3157220r,86995l,3173730r3810,-16510l29210,2854325,88900,2555875r80645,-294640l279400,1970405,401955,1696720,550545,1423035,706755,1165860,885190,912495,1071245,676275,1215390,497840,1371600,323215,1532890,157480,1702435,xe" fillcolor="#44536a" stroked="f" strokeweight="0">
                  <v:fill opacity="13107f"/>
                  <v:path arrowok="t" textboxrect="0,0,1702435,3244215"/>
                </v:shape>
                <v:shape id="Shape 38" o:spid="_x0000_s1059" style="position:absolute;left:7181;top:57594;width:17025;height:32442;visibility:visible;mso-wrap-style:square;v-text-anchor:top" coordsize="1702435,324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" path="m1702435,r,3810l1537335,161925,1376045,327660,1228090,501650,1079500,680085,893445,920750,723900,1177925,563245,1435735,423545,1704975,300355,1983105,190500,2265045r-76200,294640l55245,2858770,29210,3157220r,86995l,3173730r3810,-16510l29210,2854325,88900,2555875r80645,-294640l279400,1970405,401955,1696720,550545,1423035,706755,1165860,885190,912495,1071245,676275,1215390,497840,1371600,323215,1532890,157480,1702435,xe" filled="f" strokecolor="#44536a" strokeweight=".14pt">
                  <v:path arrowok="t" textboxrect="0,0,1702435,3244215"/>
                </v:shape>
                <v:shape id="Shape 39" o:spid="_x0000_s1060" style="position:absolute;left:7181;top:90379;width:1341;height:7537;visibility:visible;mso-wrap-style:square;v-text-anchor:top" coordsize="134034,75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" path="m,l25400,62230r4445,12700l50800,331470,88900,555625r45134,198119l130387,753744,93345,671193,63500,605155,20955,335914,3810,165735,,xe" fillcolor="#44536a" stroked="f" strokeweight="0">
                  <v:fill opacity="13107f"/>
                  <v:path arrowok="t" textboxrect="0,0,134034,753744"/>
                </v:shape>
                <v:shape id="Shape 40" o:spid="_x0000_s1061" style="position:absolute;left:7181;top:90379;width:1340;height:7538;visibility:visible;mso-wrap-style:square;v-text-anchor:top" coordsize="133928,753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" path="m130530,753745l93345,671193,63500,605155,20955,335914,3810,165735,,,25400,62230r4445,12700l50800,331470,88900,555625r45028,198120e" filled="f" strokecolor="#44536a" strokeweight=".14pt">
                  <v:path arrowok="t" textboxrect="0,0,133928,753745"/>
                </v:shape>
                <v:shape id="Shape 41" o:spid="_x0000_s1062" style="position:absolute;left:7181;top:89344;width:286;height:1784;visibility:visible;mso-wrap-style:square;v-text-anchor:top" coordsize="2857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" path="m,l28575,70485r,107950l24765,165735,,103505,,xe" fillcolor="#44536a" stroked="f" strokeweight="0">
                  <v:fill opacity="13107f"/>
                  <v:path arrowok="t" textboxrect="0,0,28575,178435"/>
                </v:shape>
                <v:shape id="Shape 42" o:spid="_x0000_s1063" style="position:absolute;left:7181;top:89344;width:286;height:1784;visibility:visible;mso-wrap-style:square;v-text-anchor:top" coordsize="2857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" path="m,l28575,70485r,107950l24765,165735,,103505,,xe" filled="f" strokecolor="#44536a" strokeweight=".14pt">
                  <v:path arrowok="t" textboxrect="0,0,28575,178435"/>
                </v:shape>
                <v:shape id="Shape 43" o:spid="_x0000_s1064" style="position:absolute;left:7823;top:96431;width:657;height:1485;visibility:visible;mso-wrap-style:square;v-text-anchor:top" coordsize="65739,148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" path="m,l29210,66674r36529,81914l37147,148588,,xe" fillcolor="#44536a" stroked="f" strokeweight="0">
                  <v:fill opacity="13107f"/>
                  <v:path arrowok="t" textboxrect="0,0,65739,148588"/>
                </v:shape>
                <v:shape id="Shape 44" o:spid="_x0000_s1065" style="position:absolute;left:7823;top:96431;width:657;height:1486;visibility:visible;mso-wrap-style:square;v-text-anchor:top" coordsize="6574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" path="m37147,148590l,,29210,66674r36530,81916e" filled="f" strokecolor="#44536a" strokeweight=".14pt">
                  <v:path arrowok="t" textboxrect="0,0,65740,148590"/>
                </v:shape>
                <v:rect id="Rectangle 45" o:spid="_x0000_s1066" style="position:absolute;left:6130;top:654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1A9AB45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6130;top:800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4BD47CF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6130;top:945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7FC895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6130;top:1091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8CD4A55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6130;top:12378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C725491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6130;top:13865;width:63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802118D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51" o:spid="_x0000_s1072" style="position:absolute;left:6847;top:17677;width:237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oLf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r5PxEP7eCTfI5S8AAAD//wMAUEsBAi0AFAAGAAgAAAAhANvh9svuAAAAhQEAABMAAAAAAAAA&#10;AAAAAAAAAAAAAFtDb250ZW50X1R5cGVzXS54bWxQSwECLQAUAAYACAAAACEAWvQsW78AAAAVAQAA&#10;CwAAAAAAAAAAAAAAAAAfAQAAX3JlbHMvLnJlbHNQSwECLQAUAAYACAAAACEAkRaC38YAAADeAAAA&#10;DwAAAAAAAAAAAAAAAAAHAgAAZHJzL2Rvd25yZXYueG1sUEsFBgAAAAADAAMAtwAAAPoCAAAAAA==&#10;" filled="f" stroked="f">
                  <v:textbox inset="0,0,0,0">
                    <w:txbxContent>
                      <w:p w14:paraId="65F1A4A4" w14:textId="4F13ADD2" w:rsidR="000103B9" w:rsidRDefault="00FE032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3752" o:spid="_x0000_s1073" style="position:absolute;left:8640;top:17677;width:20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Byo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95HQ7i+E26Q8wsAAAD//wMAUEsBAi0AFAAGAAgAAAAhANvh9svuAAAAhQEAABMAAAAAAAAA&#10;AAAAAAAAAAAAAFtDb250ZW50X1R5cGVzXS54bWxQSwECLQAUAAYACAAAACEAWvQsW78AAAAVAQAA&#10;CwAAAAAAAAAAAAAAAAAfAQAAX3JlbHMvLnJlbHNQSwECLQAUAAYACAAAACEAYcQcqMYAAADeAAAA&#10;DwAAAAAAAAAAAAAAAAAHAgAAZHJzL2Rvd25yZXYueG1sUEsFBgAAAAADAAMAtwAAAPoCAAAAAA==&#10;" filled="f" stroked="f">
                  <v:textbox inset="0,0,0,0">
                    <w:txbxContent>
                      <w:p w14:paraId="5355102C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th</w:t>
                        </w:r>
                      </w:p>
                    </w:txbxContent>
                  </v:textbox>
                </v:rect>
                <v:rect id="Rectangle 52" o:spid="_x0000_s1074" style="position:absolute;left:10214;top:176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DD5CD3F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5" style="position:absolute;left:10610;top:17677;width:1111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025C6C7" w14:textId="015192F2" w:rsidR="000103B9" w:rsidRDefault="00FE032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May</w:t>
                        </w:r>
                        <w:r w:rsidR="00000000">
                          <w:rPr>
                            <w:b/>
                            <w:sz w:val="28"/>
                          </w:rPr>
                          <w:t>,</w:t>
                        </w:r>
                      </w:p>
                    </w:txbxContent>
                  </v:textbox>
                </v:rect>
                <v:rect id="Rectangle 54" o:spid="_x0000_s1076" style="position:absolute;left:18962;top:1767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AA03422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7" style="position:absolute;left:6847;top:19719;width:46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732EAA2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>202</w:t>
                        </w:r>
                        <w:r w:rsidR="001A6FC5">
                          <w:rPr>
                            <w:b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56" o:spid="_x0000_s1078" style="position:absolute;left:10306;top:1971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E508FC7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9" style="position:absolute;left:6130;top:25255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21C8481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0" style="position:absolute;left:6130;top:26749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3EEE8047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81" style="position:absolute;left:6130;top:8468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D12209E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82" style="position:absolute;left:24422;top:84681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499BF12F" w14:textId="77777777" w:rsidR="000103B9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FE0324">
        <w:rPr>
          <w:b/>
          <w:color w:val="404040"/>
          <w:sz w:val="28"/>
        </w:rPr>
        <w:t xml:space="preserve">            Lab </w:t>
      </w:r>
      <w:r w:rsidR="001A6FC5">
        <w:rPr>
          <w:b/>
          <w:color w:val="404040"/>
          <w:sz w:val="28"/>
        </w:rPr>
        <w:t>Assignment No</w:t>
      </w:r>
      <w:r>
        <w:rPr>
          <w:b/>
          <w:sz w:val="28"/>
        </w:rPr>
        <w:t xml:space="preserve"> </w:t>
      </w:r>
      <w:r w:rsidR="00FE0324">
        <w:rPr>
          <w:b/>
          <w:sz w:val="28"/>
        </w:rPr>
        <w:t>3</w:t>
      </w:r>
    </w:p>
    <w:p w14:paraId="7BAC5F87" w14:textId="77777777" w:rsidR="00471EC6" w:rsidRPr="00471EC6" w:rsidRDefault="00000000" w:rsidP="00471EC6">
      <w:pPr>
        <w:spacing w:after="0" w:line="259" w:lineRule="auto"/>
        <w:ind w:left="1739" w:firstLine="0"/>
        <w:jc w:val="center"/>
      </w:pPr>
      <w:r>
        <w:rPr>
          <w:noProof/>
        </w:rPr>
        <w:drawing>
          <wp:inline distT="0" distB="0" distL="0" distR="0" wp14:anchorId="4999D91E" wp14:editId="2E2B3887">
            <wp:extent cx="2096770" cy="2985008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29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ED9B1E2" w14:textId="77777777" w:rsidR="00471EC6" w:rsidRDefault="005C6AB9" w:rsidP="00471EC6">
      <w:pPr>
        <w:spacing w:after="155" w:line="259" w:lineRule="auto"/>
        <w:ind w:left="0" w:firstLine="0"/>
        <w:jc w:val="left"/>
        <w:rPr>
          <w:b/>
          <w:sz w:val="32"/>
        </w:rPr>
      </w:pPr>
      <w:r>
        <w:rPr>
          <w:b/>
          <w:sz w:val="32"/>
        </w:rPr>
        <w:t xml:space="preserve">Submitted To: </w:t>
      </w:r>
    </w:p>
    <w:p w14:paraId="2089FE0D" w14:textId="3A8C413D" w:rsidR="000103B9" w:rsidRDefault="00471EC6" w:rsidP="00471EC6">
      <w:pPr>
        <w:spacing w:after="155" w:line="259" w:lineRule="auto"/>
        <w:ind w:left="0" w:firstLine="0"/>
        <w:jc w:val="left"/>
      </w:pPr>
      <w:r>
        <w:rPr>
          <w:b/>
          <w:sz w:val="32"/>
        </w:rPr>
        <w:t xml:space="preserve">            </w:t>
      </w:r>
      <w:r w:rsidR="005C6AB9">
        <w:rPr>
          <w:b/>
          <w:sz w:val="32"/>
        </w:rPr>
        <w:tab/>
        <w:t xml:space="preserve">       </w:t>
      </w:r>
      <w:r w:rsidR="00FE0324">
        <w:rPr>
          <w:b/>
          <w:sz w:val="32"/>
        </w:rPr>
        <w:t>Muhammad Shahid</w:t>
      </w:r>
    </w:p>
    <w:p w14:paraId="68E3EF1E" w14:textId="77777777" w:rsidR="000103B9" w:rsidRDefault="005C6AB9" w:rsidP="005C6AB9">
      <w:pPr>
        <w:spacing w:after="153" w:line="259" w:lineRule="auto"/>
        <w:ind w:left="0" w:right="630" w:firstLine="0"/>
      </w:pPr>
      <w:r>
        <w:rPr>
          <w:b/>
          <w:sz w:val="32"/>
        </w:rPr>
        <w:t>Submitted By:</w:t>
      </w:r>
    </w:p>
    <w:p w14:paraId="0B594D29" w14:textId="77777777" w:rsidR="000103B9" w:rsidRDefault="005C6AB9">
      <w:pPr>
        <w:spacing w:after="153" w:line="259" w:lineRule="auto"/>
        <w:ind w:left="0" w:right="968" w:firstLine="0"/>
        <w:jc w:val="right"/>
      </w:pPr>
      <w:r>
        <w:rPr>
          <w:b/>
          <w:sz w:val="32"/>
        </w:rPr>
        <w:t xml:space="preserve">Fateh Ali </w:t>
      </w:r>
      <w:r>
        <w:rPr>
          <w:sz w:val="32"/>
        </w:rPr>
        <w:t xml:space="preserve">(FA24-BCS-032) </w:t>
      </w:r>
    </w:p>
    <w:p w14:paraId="7BF1C9A6" w14:textId="77777777" w:rsidR="000103B9" w:rsidRDefault="00000000">
      <w:pPr>
        <w:spacing w:after="117" w:line="259" w:lineRule="auto"/>
        <w:ind w:left="4141" w:firstLine="0"/>
        <w:jc w:val="left"/>
      </w:pPr>
      <w:r>
        <w:rPr>
          <w:sz w:val="32"/>
        </w:rPr>
        <w:t xml:space="preserve"> </w:t>
      </w:r>
    </w:p>
    <w:p w14:paraId="05D1E882" w14:textId="77777777" w:rsidR="000103B9" w:rsidRDefault="000103B9" w:rsidP="005C6AB9">
      <w:pPr>
        <w:spacing w:after="169" w:line="259" w:lineRule="auto"/>
        <w:ind w:left="902" w:right="-892"/>
      </w:pPr>
    </w:p>
    <w:p w14:paraId="60D178CC" w14:textId="77777777" w:rsidR="000103B9" w:rsidRDefault="00000000" w:rsidP="00471EC6">
      <w:pPr>
        <w:spacing w:after="191" w:line="259" w:lineRule="auto"/>
        <w:jc w:val="center"/>
      </w:pPr>
      <w:r>
        <w:rPr>
          <w:sz w:val="32"/>
        </w:rPr>
        <w:t xml:space="preserve">Department </w:t>
      </w:r>
      <w:r>
        <w:rPr>
          <w:b/>
          <w:sz w:val="32"/>
        </w:rPr>
        <w:t>of Computer Science</w:t>
      </w:r>
    </w:p>
    <w:p w14:paraId="5F142571" w14:textId="77777777" w:rsidR="000103B9" w:rsidRDefault="00000000" w:rsidP="00471EC6">
      <w:pPr>
        <w:spacing w:after="92" w:line="259" w:lineRule="auto"/>
        <w:ind w:left="2960" w:firstLine="0"/>
        <w:jc w:val="center"/>
      </w:pPr>
      <w:r>
        <w:rPr>
          <w:sz w:val="36"/>
        </w:rPr>
        <w:t>COMSATS University Islamabad</w:t>
      </w:r>
    </w:p>
    <w:p w14:paraId="22ED3925" w14:textId="77777777" w:rsidR="001A6FC5" w:rsidRDefault="001A6FC5" w:rsidP="00471EC6">
      <w:pPr>
        <w:spacing w:after="169" w:line="259" w:lineRule="auto"/>
        <w:ind w:left="902" w:right="-553"/>
        <w:jc w:val="center"/>
        <w:rPr>
          <w:sz w:val="28"/>
        </w:rPr>
      </w:pPr>
      <w:r>
        <w:rPr>
          <w:sz w:val="28"/>
        </w:rPr>
        <w:t>Lahore Campus</w:t>
      </w:r>
    </w:p>
    <w:p w14:paraId="01B5F2CC" w14:textId="77777777" w:rsidR="001A6FC5" w:rsidRDefault="001A6FC5">
      <w:pPr>
        <w:spacing w:after="160" w:line="278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p w14:paraId="3C3031FC" w14:textId="13FC9A9D" w:rsidR="000103B9" w:rsidRDefault="00FE0324" w:rsidP="00FE0324">
      <w:pPr>
        <w:spacing w:after="169" w:line="259" w:lineRule="auto"/>
        <w:ind w:left="2880" w:right="-553" w:firstLine="0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         Lab Assignment 3</w:t>
      </w:r>
    </w:p>
    <w:p w14:paraId="47E62FA5" w14:textId="77777777" w:rsidR="00FE0324" w:rsidRPr="00FE0324" w:rsidRDefault="00FE0324" w:rsidP="00471EC6">
      <w:pPr>
        <w:spacing w:after="169" w:line="259" w:lineRule="auto"/>
        <w:ind w:left="902" w:right="-553"/>
        <w:jc w:val="center"/>
        <w:rPr>
          <w:b/>
          <w:bCs/>
          <w:sz w:val="28"/>
        </w:rPr>
      </w:pPr>
    </w:p>
    <w:p w14:paraId="1FFA5B08" w14:textId="197933D6" w:rsidR="00471EC6" w:rsidRDefault="00FE0324" w:rsidP="00FE0324">
      <w:pPr>
        <w:spacing w:after="169" w:line="259" w:lineRule="auto"/>
        <w:ind w:right="-553"/>
        <w:rPr>
          <w:sz w:val="28"/>
        </w:rPr>
      </w:pPr>
      <w:r>
        <w:rPr>
          <w:sz w:val="28"/>
        </w:rPr>
        <w:t>Main Class:</w:t>
      </w:r>
    </w:p>
    <w:p w14:paraId="4B89ACBA" w14:textId="1F994BA1" w:rsidR="00FE0324" w:rsidRPr="00FE0324" w:rsidRDefault="00FE0324" w:rsidP="00FE03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</w:pP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FE0324">
        <w:rPr>
          <w:rFonts w:ascii="Courier New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Shape[] shape 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Shape2D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shape2D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Shape3D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shape3D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Shape2D circle1 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Circle(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Circle"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Point(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E0324">
        <w:rPr>
          <w:rFonts w:ascii="Courier New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(circle1.area());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Shape2D rectangle1=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Rectangle(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Rectangle"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Point(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Shape2D rectangle2=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Rectangle(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Rectangle"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Point(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Shape2D rectangle3=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Rectangle(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Rectangle"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true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Point(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E0324">
        <w:rPr>
          <w:rFonts w:ascii="Courier New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(rectangle1.area());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E0324">
        <w:rPr>
          <w:rFonts w:ascii="Courier New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(rectangle1.perimeter(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Shape3D sphere1 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Sphere(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"Sphere"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E0324">
        <w:rPr>
          <w:rFonts w:ascii="Courier New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(sphere1.area());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E0324">
        <w:rPr>
          <w:rFonts w:ascii="Courier New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(sphere1.volume());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Shape3D cube1 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Cube(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"Cube"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cube1;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circle1;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rectangle1;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sphere1;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cube1;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circle1;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rectangle2;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7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cube1;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sphere1;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cube1;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circle1;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11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sphere1;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12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rectangle3;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13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sphere1;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14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cube1;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cube1;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16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circle1;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17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rectangle1;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sphere1;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shape[</w:t>
      </w:r>
      <w:r w:rsidRPr="00FE0324">
        <w:rPr>
          <w:rFonts w:ascii="Courier New" w:hAnsi="Courier New" w:cs="Courier New"/>
          <w:color w:val="2AACB8"/>
          <w:kern w:val="0"/>
          <w:sz w:val="20"/>
          <w:szCs w:val="20"/>
          <w14:ligatures w14:val="none"/>
        </w:rPr>
        <w:t>19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] = cube1;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shapeUtils.displayShape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(shape);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shapeUtils.updateLength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(shape);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E0324">
        <w:rPr>
          <w:rFonts w:ascii="Courier New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"After Updating Length of Rectangles</w:t>
      </w:r>
      <w:r w:rsidRPr="00FE0324">
        <w:rPr>
          <w:rFonts w:ascii="Courier New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shapeUtils.displayShape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(shape);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shapeUtils.</w:t>
      </w:r>
      <w:r w:rsidRPr="00FE0324">
        <w:rPr>
          <w:rFonts w:ascii="Courier New" w:hAnsi="Courier New" w:cs="Courier New"/>
          <w:i/>
          <w:iCs/>
          <w:color w:val="BCBEC4"/>
          <w:kern w:val="0"/>
          <w:sz w:val="20"/>
          <w:szCs w:val="20"/>
          <w14:ligatures w14:val="none"/>
        </w:rPr>
        <w:t>drawDrawables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(shape);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Rectangle r = (Rectangle) rectangle1;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FE0324">
        <w:rPr>
          <w:rFonts w:ascii="Courier New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FE0324">
        <w:rPr>
          <w:rFonts w:ascii="Courier New" w:hAnsi="Courier New" w:cs="Courier New"/>
          <w:color w:val="6AAB73"/>
          <w:kern w:val="0"/>
          <w:sz w:val="20"/>
          <w:szCs w:val="20"/>
          <w14:ligatures w14:val="none"/>
        </w:rPr>
        <w:t>"Rectangle Is Intersecting:"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shapeUtils.</w:t>
      </w:r>
      <w:r w:rsidRPr="00FE0324">
        <w:rPr>
          <w:rFonts w:ascii="Courier New" w:hAnsi="Courier New" w:cs="Courier New"/>
          <w:i/>
          <w:iCs/>
          <w:color w:val="BCBEC4"/>
          <w:kern w:val="0"/>
          <w:sz w:val="20"/>
          <w:szCs w:val="20"/>
          <w14:ligatures w14:val="none"/>
        </w:rPr>
        <w:t>isIntersectWithRectangles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shape,r</w:t>
      </w:r>
      <w:proofErr w:type="spellEnd"/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t>));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FE0324">
        <w:rPr>
          <w:rFonts w:ascii="Courier New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AD94A50" w14:textId="77777777" w:rsidR="00FE0324" w:rsidRDefault="00FE0324" w:rsidP="00FE0324">
      <w:pPr>
        <w:spacing w:after="169" w:line="259" w:lineRule="auto"/>
        <w:ind w:right="-553"/>
        <w:rPr>
          <w:sz w:val="28"/>
        </w:rPr>
      </w:pPr>
    </w:p>
    <w:p w14:paraId="7F5BC23F" w14:textId="2B2D9598" w:rsidR="00FE0324" w:rsidRDefault="00FE0324" w:rsidP="00FE0324">
      <w:pPr>
        <w:spacing w:after="169" w:line="259" w:lineRule="auto"/>
        <w:ind w:right="-553"/>
        <w:rPr>
          <w:sz w:val="28"/>
        </w:rPr>
      </w:pPr>
      <w:r>
        <w:rPr>
          <w:sz w:val="28"/>
        </w:rPr>
        <w:t>Output Screenshot 1:</w:t>
      </w:r>
    </w:p>
    <w:p w14:paraId="63E2A4D2" w14:textId="42100473" w:rsidR="00FE0324" w:rsidRDefault="00FE0324" w:rsidP="00FE0324">
      <w:pPr>
        <w:spacing w:after="169" w:line="259" w:lineRule="auto"/>
        <w:ind w:right="-553"/>
        <w:rPr>
          <w:sz w:val="28"/>
        </w:rPr>
      </w:pPr>
      <w:r>
        <w:rPr>
          <w:noProof/>
          <w:sz w:val="28"/>
        </w:rPr>
        <w:drawing>
          <wp:inline distT="0" distB="0" distL="0" distR="0" wp14:anchorId="6172DF8B" wp14:editId="1CE6EAFD">
            <wp:extent cx="5946140" cy="2901950"/>
            <wp:effectExtent l="0" t="0" r="0" b="0"/>
            <wp:docPr id="118461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8280" name="Picture 1184618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5AA9" w14:textId="042BC264" w:rsidR="00FE0324" w:rsidRDefault="00FE0324" w:rsidP="00FE0324">
      <w:pPr>
        <w:spacing w:after="169" w:line="259" w:lineRule="auto"/>
        <w:ind w:right="-553"/>
        <w:rPr>
          <w:sz w:val="28"/>
        </w:rPr>
      </w:pPr>
      <w:r>
        <w:rPr>
          <w:sz w:val="28"/>
        </w:rPr>
        <w:t>Output Screenshot 2:</w:t>
      </w:r>
    </w:p>
    <w:p w14:paraId="52B5CB7C" w14:textId="77777777" w:rsidR="00FE0324" w:rsidRDefault="00FE0324" w:rsidP="00FE0324">
      <w:pPr>
        <w:spacing w:after="169" w:line="259" w:lineRule="auto"/>
        <w:ind w:left="0" w:right="-553" w:firstLine="0"/>
        <w:rPr>
          <w:sz w:val="28"/>
        </w:rPr>
      </w:pPr>
    </w:p>
    <w:p w14:paraId="62CF553F" w14:textId="7B878185" w:rsidR="00FE0324" w:rsidRDefault="00FE0324" w:rsidP="00FE0324">
      <w:pPr>
        <w:spacing w:after="169" w:line="259" w:lineRule="auto"/>
        <w:ind w:right="-553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7EA7009D" wp14:editId="1880D20A">
            <wp:simplePos x="0" y="0"/>
            <wp:positionH relativeFrom="margin">
              <wp:align>right</wp:align>
            </wp:positionH>
            <wp:positionV relativeFrom="paragraph">
              <wp:posOffset>7083</wp:posOffset>
            </wp:positionV>
            <wp:extent cx="5946140" cy="3305908"/>
            <wp:effectExtent l="0" t="0" r="0" b="8890"/>
            <wp:wrapNone/>
            <wp:docPr id="44340133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01333" name="Picture 2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30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A68E3" w14:textId="3D2A0577" w:rsidR="00FE0324" w:rsidRDefault="00FE0324" w:rsidP="00FE0324">
      <w:pPr>
        <w:spacing w:after="169" w:line="259" w:lineRule="auto"/>
        <w:ind w:right="-553"/>
        <w:rPr>
          <w:sz w:val="28"/>
        </w:rPr>
      </w:pPr>
    </w:p>
    <w:p w14:paraId="6282FB26" w14:textId="77777777" w:rsidR="00471EC6" w:rsidRDefault="00471EC6">
      <w:pPr>
        <w:spacing w:after="169" w:line="259" w:lineRule="auto"/>
        <w:ind w:left="902" w:right="-553"/>
        <w:jc w:val="center"/>
        <w:rPr>
          <w:sz w:val="28"/>
        </w:rPr>
      </w:pPr>
    </w:p>
    <w:p w14:paraId="55E9D850" w14:textId="77777777" w:rsidR="000103B9" w:rsidRDefault="000103B9" w:rsidP="00471EC6">
      <w:pPr>
        <w:spacing w:after="116" w:line="259" w:lineRule="auto"/>
        <w:ind w:left="0" w:firstLine="0"/>
        <w:jc w:val="left"/>
      </w:pPr>
    </w:p>
    <w:p w14:paraId="14644588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65BECAC9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3CB16D54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2EC8DBE0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457C8C97" w14:textId="2B1954CD" w:rsidR="00FE0324" w:rsidRDefault="00FE0324" w:rsidP="00471EC6">
      <w:pPr>
        <w:spacing w:after="116" w:line="259" w:lineRule="auto"/>
        <w:ind w:left="0" w:firstLine="0"/>
        <w:jc w:val="left"/>
      </w:pPr>
      <w:r>
        <w:lastRenderedPageBreak/>
        <w:t>Output Screenshot 3:</w:t>
      </w:r>
    </w:p>
    <w:p w14:paraId="23807AC7" w14:textId="0A9FA2FB" w:rsidR="00FE0324" w:rsidRDefault="00FE0324" w:rsidP="00471EC6">
      <w:pPr>
        <w:spacing w:after="11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293C36A6" wp14:editId="25C3BCB6">
            <wp:extent cx="5946140" cy="3728085"/>
            <wp:effectExtent l="0" t="0" r="0" b="5715"/>
            <wp:docPr id="1042302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02161" name="Picture 10423021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135B" w14:textId="28980569" w:rsidR="00FE0324" w:rsidRDefault="00FE0324" w:rsidP="00471EC6">
      <w:pPr>
        <w:spacing w:after="116" w:line="259" w:lineRule="auto"/>
        <w:ind w:left="0" w:firstLine="0"/>
        <w:jc w:val="left"/>
      </w:pPr>
      <w:r>
        <w:t>Output Screenshot 4:</w:t>
      </w:r>
    </w:p>
    <w:p w14:paraId="04E88F74" w14:textId="27C8F92D" w:rsidR="00FE0324" w:rsidRDefault="00FE0324" w:rsidP="00471EC6">
      <w:pPr>
        <w:spacing w:after="11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640C0E3C" wp14:editId="2A0827FC">
            <wp:extent cx="5946140" cy="2595245"/>
            <wp:effectExtent l="0" t="0" r="0" b="0"/>
            <wp:docPr id="1730271516" name="Picture 4" descr="A black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71516" name="Picture 4" descr="A black rectangle with white dot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0CBA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4D9D7431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2C36240E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2DCF5B40" w14:textId="77777777" w:rsidR="00FE0324" w:rsidRDefault="00FE0324" w:rsidP="00471EC6">
      <w:pPr>
        <w:spacing w:after="116" w:line="259" w:lineRule="auto"/>
        <w:ind w:left="0" w:firstLine="0"/>
        <w:jc w:val="left"/>
      </w:pPr>
    </w:p>
    <w:p w14:paraId="3A651F3E" w14:textId="38BF9D73" w:rsidR="00FE0324" w:rsidRDefault="00FE0324" w:rsidP="00471EC6">
      <w:pPr>
        <w:spacing w:after="116" w:line="259" w:lineRule="auto"/>
        <w:ind w:left="0" w:firstLine="0"/>
        <w:jc w:val="left"/>
      </w:pPr>
      <w:r>
        <w:lastRenderedPageBreak/>
        <w:t>Output Screenshot 5 (Intersecting Rectangle):</w:t>
      </w:r>
    </w:p>
    <w:p w14:paraId="5BA8157F" w14:textId="6B2D9C69" w:rsidR="00FE0324" w:rsidRDefault="00FE0324" w:rsidP="00471EC6">
      <w:pPr>
        <w:spacing w:after="11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4FD66606" wp14:editId="7495F1D3">
            <wp:extent cx="4038808" cy="552478"/>
            <wp:effectExtent l="0" t="0" r="0" b="0"/>
            <wp:docPr id="611499021" name="Picture 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9021" name="Picture 5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324">
      <w:footerReference w:type="even" r:id="rId14"/>
      <w:footerReference w:type="default" r:id="rId15"/>
      <w:footerReference w:type="first" r:id="rId16"/>
      <w:pgSz w:w="12240" w:h="15840"/>
      <w:pgMar w:top="1440" w:right="1436" w:bottom="1458" w:left="1440" w:header="720" w:footer="5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BB2C0" w14:textId="77777777" w:rsidR="003A6EFC" w:rsidRDefault="003A6EFC">
      <w:pPr>
        <w:spacing w:after="0" w:line="240" w:lineRule="auto"/>
      </w:pPr>
      <w:r>
        <w:separator/>
      </w:r>
    </w:p>
  </w:endnote>
  <w:endnote w:type="continuationSeparator" w:id="0">
    <w:p w14:paraId="675A4731" w14:textId="77777777" w:rsidR="003A6EFC" w:rsidRDefault="003A6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D853E" w14:textId="77777777" w:rsidR="000103B9" w:rsidRDefault="00000000">
    <w:pPr>
      <w:tabs>
        <w:tab w:val="right" w:pos="9364"/>
      </w:tabs>
      <w:spacing w:after="0" w:line="259" w:lineRule="auto"/>
      <w:ind w:lef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FBFD1" w14:textId="77777777" w:rsidR="000103B9" w:rsidRDefault="00000000">
    <w:pPr>
      <w:tabs>
        <w:tab w:val="right" w:pos="9364"/>
      </w:tabs>
      <w:spacing w:after="0" w:line="259" w:lineRule="auto"/>
      <w:ind w:lef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D1064" w14:textId="77777777" w:rsidR="000103B9" w:rsidRDefault="00000000">
    <w:pPr>
      <w:tabs>
        <w:tab w:val="right" w:pos="9364"/>
      </w:tabs>
      <w:spacing w:after="0" w:line="259" w:lineRule="auto"/>
      <w:ind w:left="0" w:firstLine="0"/>
      <w:jc w:val="left"/>
    </w:pPr>
    <w:r>
      <w:rPr>
        <w:sz w:val="31"/>
        <w:vertAlign w:val="subscript"/>
      </w:rPr>
      <w:t xml:space="preserve"> </w:t>
    </w:r>
    <w:r>
      <w:rPr>
        <w:sz w:val="31"/>
        <w:vertAlign w:val="subscript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EF8A5" w14:textId="77777777" w:rsidR="003A6EFC" w:rsidRDefault="003A6EFC">
      <w:pPr>
        <w:spacing w:after="0" w:line="240" w:lineRule="auto"/>
      </w:pPr>
      <w:r>
        <w:separator/>
      </w:r>
    </w:p>
  </w:footnote>
  <w:footnote w:type="continuationSeparator" w:id="0">
    <w:p w14:paraId="0D45A8F6" w14:textId="77777777" w:rsidR="003A6EFC" w:rsidRDefault="003A6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F1AC4"/>
    <w:multiLevelType w:val="hybridMultilevel"/>
    <w:tmpl w:val="314A5E24"/>
    <w:lvl w:ilvl="0" w:tplc="0D6C49A6">
      <w:start w:val="1"/>
      <w:numFmt w:val="bullet"/>
      <w:lvlText w:val="➢"/>
      <w:lvlJc w:val="left"/>
      <w:pPr>
        <w:ind w:left="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2F63E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E02A72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CD850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AE0E7E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305C4A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3289E0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24BC8E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2390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269DA"/>
    <w:multiLevelType w:val="hybridMultilevel"/>
    <w:tmpl w:val="56F44F80"/>
    <w:lvl w:ilvl="0" w:tplc="48B6BDD4">
      <w:start w:val="1"/>
      <w:numFmt w:val="bullet"/>
      <w:lvlText w:val="➢"/>
      <w:lvlJc w:val="left"/>
      <w:pPr>
        <w:ind w:left="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4718C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D2E14E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48909E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286DC2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12370A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283C14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983F6E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66DDF6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9F1298"/>
    <w:multiLevelType w:val="multilevel"/>
    <w:tmpl w:val="EA567EC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273627"/>
    <w:multiLevelType w:val="hybridMultilevel"/>
    <w:tmpl w:val="8DD4931C"/>
    <w:lvl w:ilvl="0" w:tplc="17B835AC">
      <w:start w:val="1"/>
      <w:numFmt w:val="bullet"/>
      <w:lvlText w:val="➢"/>
      <w:lvlJc w:val="left"/>
      <w:pPr>
        <w:ind w:left="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AE5CA0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E68E0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DCAE18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1AEBF2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4065D6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820D6C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C8F1A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9E53C2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7F510A"/>
    <w:multiLevelType w:val="hybridMultilevel"/>
    <w:tmpl w:val="84F0586A"/>
    <w:lvl w:ilvl="0" w:tplc="5CE2A868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E804C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98330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3E5D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4C58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DE78D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66AD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A8A72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21D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8536693"/>
    <w:multiLevelType w:val="hybridMultilevel"/>
    <w:tmpl w:val="B67E8C08"/>
    <w:lvl w:ilvl="0" w:tplc="9354993C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6F70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0741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6C6FA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DAA35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7285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274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328BE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D094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975889"/>
    <w:multiLevelType w:val="hybridMultilevel"/>
    <w:tmpl w:val="B066E5E8"/>
    <w:lvl w:ilvl="0" w:tplc="9E9C5460">
      <w:start w:val="1"/>
      <w:numFmt w:val="bullet"/>
      <w:lvlText w:val="➢"/>
      <w:lvlJc w:val="left"/>
      <w:pPr>
        <w:ind w:left="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4A8BFA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4CDEE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42494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83B5A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1E273E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AC275A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903392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74ADB4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3349B5"/>
    <w:multiLevelType w:val="hybridMultilevel"/>
    <w:tmpl w:val="D444D2DE"/>
    <w:lvl w:ilvl="0" w:tplc="258A62E2">
      <w:start w:val="1"/>
      <w:numFmt w:val="bullet"/>
      <w:lvlText w:val="➢"/>
      <w:lvlJc w:val="left"/>
      <w:pPr>
        <w:ind w:left="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4C1CCE">
      <w:start w:val="1"/>
      <w:numFmt w:val="bullet"/>
      <w:lvlText w:val="o"/>
      <w:lvlJc w:val="left"/>
      <w:pPr>
        <w:ind w:left="12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7EDB64">
      <w:start w:val="1"/>
      <w:numFmt w:val="bullet"/>
      <w:lvlText w:val="▪"/>
      <w:lvlJc w:val="left"/>
      <w:pPr>
        <w:ind w:left="19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00AC18">
      <w:start w:val="1"/>
      <w:numFmt w:val="bullet"/>
      <w:lvlText w:val="•"/>
      <w:lvlJc w:val="left"/>
      <w:pPr>
        <w:ind w:left="26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BC4E0C">
      <w:start w:val="1"/>
      <w:numFmt w:val="bullet"/>
      <w:lvlText w:val="o"/>
      <w:lvlJc w:val="left"/>
      <w:pPr>
        <w:ind w:left="33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B8A1F8">
      <w:start w:val="1"/>
      <w:numFmt w:val="bullet"/>
      <w:lvlText w:val="▪"/>
      <w:lvlJc w:val="left"/>
      <w:pPr>
        <w:ind w:left="41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F63AE4">
      <w:start w:val="1"/>
      <w:numFmt w:val="bullet"/>
      <w:lvlText w:val="•"/>
      <w:lvlJc w:val="left"/>
      <w:pPr>
        <w:ind w:left="48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169E8C">
      <w:start w:val="1"/>
      <w:numFmt w:val="bullet"/>
      <w:lvlText w:val="o"/>
      <w:lvlJc w:val="left"/>
      <w:pPr>
        <w:ind w:left="55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F88E58">
      <w:start w:val="1"/>
      <w:numFmt w:val="bullet"/>
      <w:lvlText w:val="▪"/>
      <w:lvlJc w:val="left"/>
      <w:pPr>
        <w:ind w:left="62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8B490F"/>
    <w:multiLevelType w:val="hybridMultilevel"/>
    <w:tmpl w:val="03E0F600"/>
    <w:lvl w:ilvl="0" w:tplc="0406B680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E8018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1EE1F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4F8A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CEA3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D0A3A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9E4D7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3895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105E2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83421654">
    <w:abstractNumId w:val="8"/>
  </w:num>
  <w:num w:numId="2" w16cid:durableId="1820999891">
    <w:abstractNumId w:val="4"/>
  </w:num>
  <w:num w:numId="3" w16cid:durableId="2026518085">
    <w:abstractNumId w:val="1"/>
  </w:num>
  <w:num w:numId="4" w16cid:durableId="2117947698">
    <w:abstractNumId w:val="7"/>
  </w:num>
  <w:num w:numId="5" w16cid:durableId="1578200030">
    <w:abstractNumId w:val="6"/>
  </w:num>
  <w:num w:numId="6" w16cid:durableId="1668902697">
    <w:abstractNumId w:val="3"/>
  </w:num>
  <w:num w:numId="7" w16cid:durableId="1439787477">
    <w:abstractNumId w:val="0"/>
  </w:num>
  <w:num w:numId="8" w16cid:durableId="1419667366">
    <w:abstractNumId w:val="5"/>
  </w:num>
  <w:num w:numId="9" w16cid:durableId="388189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324"/>
    <w:rsid w:val="000103B9"/>
    <w:rsid w:val="000C76DC"/>
    <w:rsid w:val="001A6FC5"/>
    <w:rsid w:val="003A6EFC"/>
    <w:rsid w:val="00471EC6"/>
    <w:rsid w:val="00502DFE"/>
    <w:rsid w:val="005C6AB9"/>
    <w:rsid w:val="006A07EE"/>
    <w:rsid w:val="006D3F03"/>
    <w:rsid w:val="00BE08A7"/>
    <w:rsid w:val="00C57D25"/>
    <w:rsid w:val="00D04EF8"/>
    <w:rsid w:val="00DC0B35"/>
    <w:rsid w:val="00FE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C419"/>
  <w15:docId w15:val="{70DEF01A-D4B8-4943-A26D-07F2626C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7" w:line="356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9"/>
      </w:numPr>
      <w:spacing w:after="191" w:line="259" w:lineRule="auto"/>
      <w:ind w:left="145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9"/>
      </w:numPr>
      <w:spacing w:after="277" w:line="259" w:lineRule="auto"/>
      <w:ind w:left="15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94" w:line="259" w:lineRule="auto"/>
      <w:ind w:left="603" w:right="19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OC2">
    <w:name w:val="toc 2"/>
    <w:hidden/>
    <w:pPr>
      <w:spacing w:after="94" w:line="259" w:lineRule="auto"/>
      <w:ind w:left="824" w:right="19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FE0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32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Custom%20Office%20Templates\Template%5b1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5F910-9FB0-4ADD-9637-2A517C0F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Template[1]</Template>
  <TotalTime>9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WRITING SKILLS</dc:subject>
  <dc:creator>Windows User</dc:creator>
  <cp:keywords/>
  <cp:lastModifiedBy>FA24-BCS-032(Fateh Ali)</cp:lastModifiedBy>
  <cp:revision>1</cp:revision>
  <dcterms:created xsi:type="dcterms:W3CDTF">2025-05-08T12:30:00Z</dcterms:created>
  <dcterms:modified xsi:type="dcterms:W3CDTF">2025-05-08T12:39:00Z</dcterms:modified>
</cp:coreProperties>
</file>